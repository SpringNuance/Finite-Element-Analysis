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8654" w14:textId="77777777" w:rsidR="0095078B" w:rsidRDefault="0095078B" w:rsidP="0095078B">
      <w:pPr>
        <w:rPr>
          <w:sz w:val="32"/>
          <w:szCs w:val="32"/>
          <w:lang w:eastAsia="fi-FI"/>
        </w:rPr>
      </w:pPr>
    </w:p>
    <w:p w14:paraId="22E60EEC" w14:textId="77777777" w:rsidR="0095078B" w:rsidRPr="001E28DC" w:rsidRDefault="0095078B" w:rsidP="0095078B">
      <w:pPr>
        <w:rPr>
          <w:color w:val="0000FF"/>
          <w:sz w:val="32"/>
          <w:szCs w:val="32"/>
          <w:lang w:eastAsia="fi-FI"/>
        </w:rPr>
      </w:pPr>
      <w:r w:rsidRPr="001E28DC">
        <w:rPr>
          <w:sz w:val="32"/>
          <w:szCs w:val="32"/>
          <w:lang w:eastAsia="fi-FI"/>
        </w:rPr>
        <w:t>Name</w:t>
      </w:r>
      <w:r w:rsidRPr="001E28DC">
        <w:rPr>
          <w:color w:val="0000FF"/>
          <w:sz w:val="32"/>
          <w:szCs w:val="32"/>
          <w:lang w:eastAsia="fi-FI"/>
        </w:rPr>
        <w:t xml:space="preserve">_______________________ </w:t>
      </w:r>
      <w:r w:rsidRPr="001E28DC">
        <w:rPr>
          <w:sz w:val="32"/>
          <w:szCs w:val="32"/>
          <w:lang w:eastAsia="fi-FI"/>
        </w:rPr>
        <w:t>Student number</w:t>
      </w:r>
      <w:r w:rsidRPr="001E28DC">
        <w:rPr>
          <w:color w:val="0000FF"/>
          <w:sz w:val="32"/>
          <w:szCs w:val="32"/>
          <w:lang w:eastAsia="fi-FI"/>
        </w:rPr>
        <w:t>________________</w:t>
      </w:r>
    </w:p>
    <w:p w14:paraId="6ED7355E" w14:textId="77777777" w:rsidR="0095078B" w:rsidRPr="001E28DC" w:rsidRDefault="0095078B" w:rsidP="0095078B">
      <w:pPr>
        <w:rPr>
          <w:b/>
          <w:sz w:val="32"/>
          <w:szCs w:val="32"/>
          <w:lang w:eastAsia="fi-FI"/>
        </w:rPr>
      </w:pPr>
    </w:p>
    <w:p w14:paraId="51275BD9" w14:textId="77777777" w:rsidR="0095078B" w:rsidRPr="001E28DC" w:rsidRDefault="0095078B" w:rsidP="0095078B">
      <w:pPr>
        <w:jc w:val="both"/>
        <w:rPr>
          <w:sz w:val="24"/>
          <w:szCs w:val="24"/>
          <w:lang w:eastAsia="fi-FI"/>
        </w:rPr>
      </w:pPr>
    </w:p>
    <w:p w14:paraId="6DFB61AE" w14:textId="7463019D" w:rsidR="0095078B" w:rsidRDefault="00317FE4" w:rsidP="0095078B">
      <w:pPr>
        <w:ind w:left="425" w:hanging="425"/>
        <w:jc w:val="both"/>
        <w:rPr>
          <w:b/>
          <w:sz w:val="32"/>
          <w:szCs w:val="32"/>
          <w:lang w:eastAsia="fi-FI"/>
        </w:rPr>
      </w:pPr>
      <w:r>
        <w:rPr>
          <w:b/>
          <w:sz w:val="32"/>
          <w:szCs w:val="32"/>
          <w:lang w:eastAsia="fi-FI"/>
        </w:rPr>
        <w:t>A</w:t>
      </w:r>
      <w:r w:rsidR="0095078B" w:rsidRPr="00EA5A84">
        <w:rPr>
          <w:b/>
          <w:sz w:val="32"/>
          <w:szCs w:val="32"/>
          <w:lang w:eastAsia="fi-FI"/>
        </w:rPr>
        <w:t xml:space="preserve">ssignment </w:t>
      </w:r>
      <w:r>
        <w:rPr>
          <w:b/>
          <w:sz w:val="32"/>
          <w:szCs w:val="32"/>
          <w:lang w:eastAsia="fi-FI"/>
        </w:rPr>
        <w:t>4</w:t>
      </w:r>
    </w:p>
    <w:p w14:paraId="5FDF45D9" w14:textId="77777777" w:rsidR="00561035" w:rsidRPr="00E47495" w:rsidRDefault="00561035" w:rsidP="0095078B">
      <w:pPr>
        <w:ind w:left="425" w:hanging="425"/>
        <w:jc w:val="both"/>
        <w:rPr>
          <w:sz w:val="24"/>
          <w:szCs w:val="24"/>
          <w:lang w:val="en-US"/>
        </w:rPr>
      </w:pPr>
    </w:p>
    <w:p w14:paraId="72A0955F" w14:textId="649FEB96" w:rsidR="009B1017" w:rsidRDefault="006F1A45" w:rsidP="009416B5">
      <w:pPr>
        <w:spacing w:line="360" w:lineRule="exact"/>
        <w:jc w:val="both"/>
        <w:rPr>
          <w:sz w:val="24"/>
          <w:szCs w:val="24"/>
          <w:lang w:val="en-US"/>
        </w:rPr>
      </w:pPr>
      <w:bookmarkStart w:id="0" w:name="_Hlk504934599"/>
      <w:r>
        <w:rPr>
          <w:noProof/>
          <w:sz w:val="24"/>
          <w:szCs w:val="24"/>
          <w:lang w:val="fi-FI" w:eastAsia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B84C1E0" wp14:editId="438336AF">
                <wp:simplePos x="0" y="0"/>
                <wp:positionH relativeFrom="column">
                  <wp:posOffset>3741420</wp:posOffset>
                </wp:positionH>
                <wp:positionV relativeFrom="paragraph">
                  <wp:posOffset>186690</wp:posOffset>
                </wp:positionV>
                <wp:extent cx="2354580" cy="1101725"/>
                <wp:effectExtent l="0" t="0" r="0" b="3175"/>
                <wp:wrapSquare wrapText="bothSides"/>
                <wp:docPr id="1" name="Group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4580" cy="1101725"/>
                          <a:chOff x="4700" y="4810"/>
                          <a:chExt cx="3708" cy="1735"/>
                        </a:xfrm>
                      </wpg:grpSpPr>
                      <wps:wsp>
                        <wps:cNvPr id="2" name="Text Box 1647"/>
                        <wps:cNvSpPr txBox="1">
                          <a:spLocks noChangeArrowheads="1"/>
                        </wps:cNvSpPr>
                        <wps:spPr bwMode="auto">
                          <a:xfrm>
                            <a:off x="5507" y="6099"/>
                            <a:ext cx="716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0ED1A" w14:textId="77777777" w:rsidR="0098656A" w:rsidRPr="00A008E3" w:rsidRDefault="0098656A" w:rsidP="0098656A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 w:rsidRPr="00A008E3"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1648"/>
                        <wps:cNvSpPr>
                          <a:spLocks noChangeArrowheads="1"/>
                        </wps:cNvSpPr>
                        <wps:spPr bwMode="auto">
                          <a:xfrm>
                            <a:off x="4700" y="4973"/>
                            <a:ext cx="450" cy="1104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87DA2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649"/>
                        <wps:cNvSpPr txBox="1">
                          <a:spLocks noChangeArrowheads="1"/>
                        </wps:cNvSpPr>
                        <wps:spPr bwMode="auto">
                          <a:xfrm>
                            <a:off x="7793" y="5122"/>
                            <a:ext cx="615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EE024" w14:textId="77777777" w:rsidR="0098656A" w:rsidRPr="00A008E3" w:rsidRDefault="0098656A" w:rsidP="0098656A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 w:rsidRPr="00A008E3"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  <w:t>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650"/>
                        <wps:cNvCnPr>
                          <a:cxnSpLocks noChangeShapeType="1"/>
                        </wps:cNvCnPr>
                        <wps:spPr bwMode="auto">
                          <a:xfrm>
                            <a:off x="4943" y="6120"/>
                            <a:ext cx="134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51"/>
                        <wps:cNvCnPr>
                          <a:cxnSpLocks noChangeShapeType="1"/>
                        </wps:cNvCnPr>
                        <wps:spPr bwMode="auto">
                          <a:xfrm>
                            <a:off x="7651" y="5796"/>
                            <a:ext cx="0" cy="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921" y="5784"/>
                            <a:ext cx="0" cy="38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1653"/>
                        <wps:cNvSpPr>
                          <a:spLocks noChangeArrowheads="1"/>
                        </wps:cNvSpPr>
                        <wps:spPr bwMode="auto">
                          <a:xfrm>
                            <a:off x="6260" y="5502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C5DF4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654"/>
                        <wps:cNvSpPr txBox="1">
                          <a:spLocks noChangeArrowheads="1"/>
                        </wps:cNvSpPr>
                        <wps:spPr bwMode="auto">
                          <a:xfrm>
                            <a:off x="6127" y="4905"/>
                            <a:ext cx="491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72FE0" w14:textId="77777777" w:rsidR="0098656A" w:rsidRPr="00A008E3" w:rsidRDefault="0098656A" w:rsidP="0098656A">
                              <w:pPr>
                                <w:rPr>
                                  <w:lang w:val="fi-FI"/>
                                </w:rPr>
                              </w:pPr>
                              <w:r w:rsidRPr="00A008E3">
                                <w:rPr>
                                  <w:lang w:val="fi-FI"/>
                                </w:rPr>
                                <w:t>2</w:t>
                              </w:r>
                            </w:p>
                            <w:p w14:paraId="34348209" w14:textId="77777777" w:rsidR="0098656A" w:rsidRPr="00A008E3" w:rsidRDefault="0098656A" w:rsidP="0098656A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1655"/>
                        <wpg:cNvGrpSpPr>
                          <a:grpSpLocks/>
                        </wpg:cNvGrpSpPr>
                        <wpg:grpSpPr bwMode="auto">
                          <a:xfrm>
                            <a:off x="5482" y="4810"/>
                            <a:ext cx="360" cy="360"/>
                            <a:chOff x="7681" y="3582"/>
                            <a:chExt cx="360" cy="360"/>
                          </a:xfrm>
                        </wpg:grpSpPr>
                        <wps:wsp>
                          <wps:cNvPr id="11" name="Oval 1656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9" y="3611"/>
                              <a:ext cx="316" cy="31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01B865" w14:textId="77777777" w:rsidR="006F1A45" w:rsidRDefault="006F1A45" w:rsidP="006F1A4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6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1" y="358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4A597B" w14:textId="77777777" w:rsidR="0098656A" w:rsidRPr="00682A9F" w:rsidRDefault="0098656A" w:rsidP="0098656A">
                                <w:pPr>
                                  <w:rPr>
                                    <w:lang w:val="fi-FI"/>
                                  </w:rPr>
                                </w:pPr>
                                <w:r w:rsidRPr="00682A9F">
                                  <w:rPr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658"/>
                        <wpg:cNvGrpSpPr>
                          <a:grpSpLocks/>
                        </wpg:cNvGrpSpPr>
                        <wpg:grpSpPr bwMode="auto">
                          <a:xfrm>
                            <a:off x="6795" y="4849"/>
                            <a:ext cx="360" cy="360"/>
                            <a:chOff x="7681" y="3582"/>
                            <a:chExt cx="360" cy="360"/>
                          </a:xfrm>
                        </wpg:grpSpPr>
                        <wps:wsp>
                          <wps:cNvPr id="14" name="Oval 16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9" y="3611"/>
                              <a:ext cx="316" cy="31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510937" w14:textId="77777777" w:rsidR="006F1A45" w:rsidRDefault="006F1A45" w:rsidP="006F1A4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6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1" y="358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62626B" w14:textId="77777777" w:rsidR="0098656A" w:rsidRPr="00682A9F" w:rsidRDefault="0098656A" w:rsidP="0098656A">
                                <w:pPr>
                                  <w:rPr>
                                    <w:lang w:val="fi-FI"/>
                                  </w:rPr>
                                </w:pPr>
                                <w:r>
                                  <w:rPr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Line 1661"/>
                        <wps:cNvCnPr>
                          <a:cxnSpLocks noChangeShapeType="1"/>
                        </wps:cNvCnPr>
                        <wps:spPr bwMode="auto">
                          <a:xfrm>
                            <a:off x="6319" y="6124"/>
                            <a:ext cx="134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662"/>
                        <wps:cNvSpPr txBox="1">
                          <a:spLocks noChangeArrowheads="1"/>
                        </wps:cNvSpPr>
                        <wps:spPr bwMode="auto">
                          <a:xfrm>
                            <a:off x="6827" y="6093"/>
                            <a:ext cx="716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35537E" w14:textId="77777777" w:rsidR="0098656A" w:rsidRPr="00A008E3" w:rsidRDefault="0098656A" w:rsidP="0098656A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 w:rsidRPr="00A008E3"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663"/>
                        <wps:cNvCnPr>
                          <a:cxnSpLocks noChangeShapeType="1"/>
                        </wps:cNvCnPr>
                        <wps:spPr bwMode="auto">
                          <a:xfrm>
                            <a:off x="6296" y="5784"/>
                            <a:ext cx="0" cy="38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66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434" y="4797"/>
                            <a:ext cx="318" cy="1450"/>
                          </a:xfrm>
                          <a:prstGeom prst="can">
                            <a:avLst>
                              <a:gd name="adj" fmla="val 40341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0B74F7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66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6320" y="5520"/>
                            <a:ext cx="14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Oval 1666"/>
                        <wps:cNvSpPr>
                          <a:spLocks noChangeArrowheads="1"/>
                        </wps:cNvSpPr>
                        <wps:spPr bwMode="auto">
                          <a:xfrm>
                            <a:off x="7579" y="5472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E9DAF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66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728" y="4736"/>
                            <a:ext cx="427" cy="1541"/>
                          </a:xfrm>
                          <a:prstGeom prst="can">
                            <a:avLst>
                              <a:gd name="adj" fmla="val 42739"/>
                            </a:avLst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8914D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1668"/>
                        <wps:cNvSpPr>
                          <a:spLocks noChangeArrowheads="1"/>
                        </wps:cNvSpPr>
                        <wps:spPr bwMode="auto">
                          <a:xfrm>
                            <a:off x="7418" y="4960"/>
                            <a:ext cx="450" cy="1104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21B0A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66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7711" y="5518"/>
                            <a:ext cx="379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670"/>
                        <wps:cNvCnPr>
                          <a:cxnSpLocks noChangeShapeType="1"/>
                        </wps:cNvCnPr>
                        <wps:spPr bwMode="auto">
                          <a:xfrm>
                            <a:off x="4902" y="5516"/>
                            <a:ext cx="2736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1671"/>
                        <wps:cNvSpPr>
                          <a:spLocks/>
                        </wps:cNvSpPr>
                        <wps:spPr bwMode="auto">
                          <a:xfrm>
                            <a:off x="6192" y="5304"/>
                            <a:ext cx="1533" cy="390"/>
                          </a:xfrm>
                          <a:custGeom>
                            <a:avLst/>
                            <a:gdLst>
                              <a:gd name="T0" fmla="*/ 163 w 8443"/>
                              <a:gd name="T1" fmla="*/ 974 h 974"/>
                              <a:gd name="T2" fmla="*/ 8230 w 8443"/>
                              <a:gd name="T3" fmla="*/ 960 h 974"/>
                              <a:gd name="T4" fmla="*/ 8350 w 8443"/>
                              <a:gd name="T5" fmla="*/ 814 h 974"/>
                              <a:gd name="T6" fmla="*/ 8443 w 8443"/>
                              <a:gd name="T7" fmla="*/ 560 h 974"/>
                              <a:gd name="T8" fmla="*/ 8442 w 8443"/>
                              <a:gd name="T9" fmla="*/ 272 h 974"/>
                              <a:gd name="T10" fmla="*/ 8296 w 8443"/>
                              <a:gd name="T11" fmla="*/ 67 h 974"/>
                              <a:gd name="T12" fmla="*/ 8243 w 8443"/>
                              <a:gd name="T13" fmla="*/ 27 h 974"/>
                              <a:gd name="T14" fmla="*/ 8230 w 8443"/>
                              <a:gd name="T15" fmla="*/ 0 h 974"/>
                              <a:gd name="T16" fmla="*/ 288 w 8443"/>
                              <a:gd name="T17" fmla="*/ 23 h 974"/>
                              <a:gd name="T18" fmla="*/ 64 w 8443"/>
                              <a:gd name="T19" fmla="*/ 197 h 974"/>
                              <a:gd name="T20" fmla="*/ 0 w 8443"/>
                              <a:gd name="T21" fmla="*/ 509 h 974"/>
                              <a:gd name="T22" fmla="*/ 64 w 8443"/>
                              <a:gd name="T23" fmla="*/ 754 h 974"/>
                              <a:gd name="T24" fmla="*/ 163 w 8443"/>
                              <a:gd name="T25" fmla="*/ 974 h 9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443" h="974">
                                <a:moveTo>
                                  <a:pt x="163" y="974"/>
                                </a:moveTo>
                                <a:lnTo>
                                  <a:pt x="8230" y="960"/>
                                </a:lnTo>
                                <a:lnTo>
                                  <a:pt x="8350" y="814"/>
                                </a:lnTo>
                                <a:lnTo>
                                  <a:pt x="8443" y="560"/>
                                </a:lnTo>
                                <a:lnTo>
                                  <a:pt x="8442" y="272"/>
                                </a:lnTo>
                                <a:lnTo>
                                  <a:pt x="8296" y="67"/>
                                </a:lnTo>
                                <a:lnTo>
                                  <a:pt x="8243" y="27"/>
                                </a:lnTo>
                                <a:lnTo>
                                  <a:pt x="8230" y="0"/>
                                </a:lnTo>
                                <a:lnTo>
                                  <a:pt x="288" y="23"/>
                                </a:lnTo>
                                <a:lnTo>
                                  <a:pt x="64" y="197"/>
                                </a:lnTo>
                                <a:lnTo>
                                  <a:pt x="0" y="509"/>
                                </a:lnTo>
                                <a:lnTo>
                                  <a:pt x="64" y="754"/>
                                </a:lnTo>
                                <a:lnTo>
                                  <a:pt x="163" y="974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9279D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672"/>
                        <wps:cNvSpPr>
                          <a:spLocks/>
                        </wps:cNvSpPr>
                        <wps:spPr bwMode="auto">
                          <a:xfrm>
                            <a:off x="4869" y="5383"/>
                            <a:ext cx="1306" cy="272"/>
                          </a:xfrm>
                          <a:custGeom>
                            <a:avLst/>
                            <a:gdLst>
                              <a:gd name="T0" fmla="*/ 163 w 8443"/>
                              <a:gd name="T1" fmla="*/ 974 h 974"/>
                              <a:gd name="T2" fmla="*/ 8230 w 8443"/>
                              <a:gd name="T3" fmla="*/ 960 h 974"/>
                              <a:gd name="T4" fmla="*/ 8350 w 8443"/>
                              <a:gd name="T5" fmla="*/ 814 h 974"/>
                              <a:gd name="T6" fmla="*/ 8443 w 8443"/>
                              <a:gd name="T7" fmla="*/ 560 h 974"/>
                              <a:gd name="T8" fmla="*/ 8442 w 8443"/>
                              <a:gd name="T9" fmla="*/ 272 h 974"/>
                              <a:gd name="T10" fmla="*/ 8296 w 8443"/>
                              <a:gd name="T11" fmla="*/ 67 h 974"/>
                              <a:gd name="T12" fmla="*/ 8243 w 8443"/>
                              <a:gd name="T13" fmla="*/ 27 h 974"/>
                              <a:gd name="T14" fmla="*/ 8230 w 8443"/>
                              <a:gd name="T15" fmla="*/ 0 h 974"/>
                              <a:gd name="T16" fmla="*/ 288 w 8443"/>
                              <a:gd name="T17" fmla="*/ 23 h 974"/>
                              <a:gd name="T18" fmla="*/ 64 w 8443"/>
                              <a:gd name="T19" fmla="*/ 197 h 974"/>
                              <a:gd name="T20" fmla="*/ 0 w 8443"/>
                              <a:gd name="T21" fmla="*/ 509 h 974"/>
                              <a:gd name="T22" fmla="*/ 64 w 8443"/>
                              <a:gd name="T23" fmla="*/ 754 h 974"/>
                              <a:gd name="T24" fmla="*/ 163 w 8443"/>
                              <a:gd name="T25" fmla="*/ 974 h 9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443" h="974">
                                <a:moveTo>
                                  <a:pt x="163" y="974"/>
                                </a:moveTo>
                                <a:lnTo>
                                  <a:pt x="8230" y="960"/>
                                </a:lnTo>
                                <a:lnTo>
                                  <a:pt x="8350" y="814"/>
                                </a:lnTo>
                                <a:lnTo>
                                  <a:pt x="8443" y="560"/>
                                </a:lnTo>
                                <a:lnTo>
                                  <a:pt x="8442" y="272"/>
                                </a:lnTo>
                                <a:lnTo>
                                  <a:pt x="8296" y="67"/>
                                </a:lnTo>
                                <a:lnTo>
                                  <a:pt x="8243" y="27"/>
                                </a:lnTo>
                                <a:lnTo>
                                  <a:pt x="8230" y="0"/>
                                </a:lnTo>
                                <a:lnTo>
                                  <a:pt x="288" y="23"/>
                                </a:lnTo>
                                <a:lnTo>
                                  <a:pt x="64" y="197"/>
                                </a:lnTo>
                                <a:lnTo>
                                  <a:pt x="0" y="509"/>
                                </a:lnTo>
                                <a:lnTo>
                                  <a:pt x="64" y="754"/>
                                </a:lnTo>
                                <a:lnTo>
                                  <a:pt x="163" y="974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06F8F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673"/>
                        <wps:cNvSpPr txBox="1">
                          <a:spLocks noChangeArrowheads="1"/>
                        </wps:cNvSpPr>
                        <wps:spPr bwMode="auto">
                          <a:xfrm>
                            <a:off x="4753" y="4894"/>
                            <a:ext cx="408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D54B3" w14:textId="77777777" w:rsidR="0098656A" w:rsidRPr="00A008E3" w:rsidRDefault="0098656A" w:rsidP="0098656A">
                              <w:pPr>
                                <w:rPr>
                                  <w:lang w:val="fi-FI"/>
                                </w:rPr>
                              </w:pPr>
                              <w:r w:rsidRPr="00A008E3">
                                <w:rPr>
                                  <w:lang w:val="fi-FI"/>
                                </w:rPr>
                                <w:t>1</w:t>
                              </w:r>
                            </w:p>
                            <w:p w14:paraId="501759C7" w14:textId="77777777" w:rsidR="0098656A" w:rsidRPr="00A008E3" w:rsidRDefault="0098656A" w:rsidP="0098656A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1674"/>
                        <wps:cNvSpPr>
                          <a:spLocks noChangeArrowheads="1"/>
                        </wps:cNvSpPr>
                        <wps:spPr bwMode="auto">
                          <a:xfrm>
                            <a:off x="7593" y="5485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937194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1675"/>
                        <wps:cNvSpPr>
                          <a:spLocks noChangeArrowheads="1"/>
                        </wps:cNvSpPr>
                        <wps:spPr bwMode="auto">
                          <a:xfrm>
                            <a:off x="4908" y="5488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D25EC1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1676"/>
                        <wps:cNvSpPr>
                          <a:spLocks noChangeArrowheads="1"/>
                        </wps:cNvSpPr>
                        <wps:spPr bwMode="auto">
                          <a:xfrm>
                            <a:off x="6241" y="5482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648D09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677"/>
                        <wps:cNvSpPr txBox="1">
                          <a:spLocks noChangeArrowheads="1"/>
                        </wps:cNvSpPr>
                        <wps:spPr bwMode="auto">
                          <a:xfrm>
                            <a:off x="7427" y="4946"/>
                            <a:ext cx="507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0895A" w14:textId="77777777" w:rsidR="0098656A" w:rsidRPr="00A008E3" w:rsidRDefault="0098656A" w:rsidP="0098656A">
                              <w:pPr>
                                <w:rPr>
                                  <w:lang w:val="fi-FI"/>
                                </w:rPr>
                              </w:pPr>
                              <w:r w:rsidRPr="00A008E3">
                                <w:rPr>
                                  <w:lang w:val="fi-FI"/>
                                </w:rPr>
                                <w:t>3</w:t>
                              </w:r>
                            </w:p>
                            <w:p w14:paraId="2AD2188A" w14:textId="77777777" w:rsidR="0098656A" w:rsidRPr="00A008E3" w:rsidRDefault="0098656A" w:rsidP="0098656A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4C1E0" id="Group 1646" o:spid="_x0000_s1026" style="position:absolute;left:0;text-align:left;margin-left:294.6pt;margin-top:14.7pt;width:185.4pt;height:86.75pt;z-index:251657728" coordorigin="4700,4810" coordsize="3708,1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47" o:spid="_x0000_s1027" type="#_x0000_t202" style="position:absolute;left:5507;top:6099;width:716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7B80ED1A" w14:textId="77777777" w:rsidR="0098656A" w:rsidRPr="00A008E3" w:rsidRDefault="0098656A" w:rsidP="0098656A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  <w:r w:rsidRPr="00A008E3">
                          <w:rPr>
                            <w:i/>
                            <w:sz w:val="24"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oval id="Oval 1648" o:spid="_x0000_s1028" style="position:absolute;left:4700;top:4973;width:450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" fillcolor="black" stroked="f">
                  <v:fill r:id="rId8" o:title="" opacity="32896f" o:opacity2="32896f" type="pattern"/>
                  <v:textbox>
                    <w:txbxContent>
                      <w:p w14:paraId="04F87DA2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oval>
                <v:shape id="Text Box 1649" o:spid="_x0000_s1029" type="#_x0000_t202" style="position:absolute;left:7793;top:5122;width:61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68FEE024" w14:textId="77777777" w:rsidR="0098656A" w:rsidRPr="00A008E3" w:rsidRDefault="0098656A" w:rsidP="0098656A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  <w:r w:rsidRPr="00A008E3">
                          <w:rPr>
                            <w:i/>
                            <w:sz w:val="24"/>
                            <w:szCs w:val="24"/>
                            <w:lang w:val="fi-FI"/>
                          </w:rPr>
                          <w:t>x</w:t>
                        </w:r>
                        <w:r>
                          <w:rPr>
                            <w:i/>
                            <w:sz w:val="24"/>
                            <w:szCs w:val="24"/>
                            <w:lang w:val="fi-FI"/>
                          </w:rPr>
                          <w:t>,X</w:t>
                        </w:r>
                      </w:p>
                    </w:txbxContent>
                  </v:textbox>
                </v:shape>
                <v:line id="Line 1650" o:spid="_x0000_s1030" style="position:absolute;visibility:visible;mso-wrap-style:square" from="4943,6120" to="6285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1651" o:spid="_x0000_s1031" style="position:absolute;visibility:visible;mso-wrap-style:square" from="7651,5796" to="7651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v:line id="Line 1652" o:spid="_x0000_s1032" style="position:absolute;visibility:visible;mso-wrap-style:square" from="4921,5784" to="4921,6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oval id="Oval 1653" o:spid="_x0000_s1033" style="position:absolute;left:6260;top:5502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" fillcolor="black" stroked="f">
                  <v:textbox>
                    <w:txbxContent>
                      <w:p w14:paraId="373C5DF4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oval>
                <v:shape id="Text Box 1654" o:spid="_x0000_s1034" type="#_x0000_t202" style="position:absolute;left:6127;top:4905;width:491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4372FE0" w14:textId="77777777" w:rsidR="0098656A" w:rsidRPr="00A008E3" w:rsidRDefault="0098656A" w:rsidP="0098656A">
                        <w:pPr>
                          <w:rPr>
                            <w:lang w:val="fi-FI"/>
                          </w:rPr>
                        </w:pPr>
                        <w:r w:rsidRPr="00A008E3">
                          <w:rPr>
                            <w:lang w:val="fi-FI"/>
                          </w:rPr>
                          <w:t>2</w:t>
                        </w:r>
                      </w:p>
                      <w:p w14:paraId="34348209" w14:textId="77777777" w:rsidR="0098656A" w:rsidRPr="00A008E3" w:rsidRDefault="0098656A" w:rsidP="0098656A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group id="Group 1655" o:spid="_x0000_s1035" style="position:absolute;left:5482;top:4810;width:360;height:360" coordorigin="7681,3582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656" o:spid="_x0000_s1036" style="position:absolute;left:7719;top:3611;width:31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" strokeweight="1pt">
                    <v:textbox>
                      <w:txbxContent>
                        <w:p w14:paraId="0001B865" w14:textId="77777777" w:rsidR="006F1A45" w:rsidRDefault="006F1A45" w:rsidP="006F1A45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1657" o:spid="_x0000_s1037" type="#_x0000_t202" style="position:absolute;left:7681;top:35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4A4A597B" w14:textId="77777777" w:rsidR="0098656A" w:rsidRPr="00682A9F" w:rsidRDefault="0098656A" w:rsidP="0098656A">
                          <w:pPr>
                            <w:rPr>
                              <w:lang w:val="fi-FI"/>
                            </w:rPr>
                          </w:pPr>
                          <w:r w:rsidRPr="00682A9F">
                            <w:rPr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658" o:spid="_x0000_s1038" style="position:absolute;left:6795;top:4849;width:360;height:360" coordorigin="7681,3582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1659" o:spid="_x0000_s1039" style="position:absolute;left:7719;top:3611;width:31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" strokeweight="1pt">
                    <v:textbox>
                      <w:txbxContent>
                        <w:p w14:paraId="27510937" w14:textId="77777777" w:rsidR="006F1A45" w:rsidRDefault="006F1A45" w:rsidP="006F1A45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1660" o:spid="_x0000_s1040" type="#_x0000_t202" style="position:absolute;left:7681;top:35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3A62626B" w14:textId="77777777" w:rsidR="0098656A" w:rsidRPr="00682A9F" w:rsidRDefault="0098656A" w:rsidP="0098656A">
                          <w:pPr>
                            <w:rPr>
                              <w:lang w:val="fi-FI"/>
                            </w:rPr>
                          </w:pPr>
                          <w:r>
                            <w:rPr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line id="Line 1661" o:spid="_x0000_s1041" style="position:absolute;visibility:visible;mso-wrap-style:square" from="6319,6124" to="7661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" strokeweight="1pt">
                  <v:stroke startarrow="block" startarrowwidth="narrow" endarrow="block" endarrowwidth="narrow"/>
                </v:line>
                <v:shape id="Text Box 1662" o:spid="_x0000_s1042" type="#_x0000_t202" style="position:absolute;left:6827;top:6093;width:716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735537E" w14:textId="77777777" w:rsidR="0098656A" w:rsidRPr="00A008E3" w:rsidRDefault="0098656A" w:rsidP="0098656A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  <w:r w:rsidRPr="00A008E3">
                          <w:rPr>
                            <w:i/>
                            <w:sz w:val="24"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1663" o:spid="_x0000_s1043" style="position:absolute;visibility:visible;mso-wrap-style:square" from="6296,5784" to="6296,6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664" o:spid="_x0000_s1044" type="#_x0000_t22" style="position:absolute;left:5434;top:4797;width:318;height:145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" adj="1911" filled="f" strokeweight="1.25pt">
                  <v:textbox>
                    <w:txbxContent>
                      <w:p w14:paraId="470B74F7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shape>
                <v:line id="Line 1665" o:spid="_x0000_s1045" style="position:absolute;rotation:180;visibility:visible;mso-wrap-style:square" from="6320,5520" to="6468,5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" strokeweight="1pt">
                  <v:stroke startarrowlength="long" endarrowwidth="narrow" endarrowlength="long"/>
                </v:line>
                <v:oval id="Oval 1666" o:spid="_x0000_s1046" style="position:absolute;left:7579;top:5472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" fillcolor="black" stroked="f">
                  <v:textbox>
                    <w:txbxContent>
                      <w:p w14:paraId="41AE9DAF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oval>
                <v:shape id="AutoShape 1667" o:spid="_x0000_s1047" type="#_x0000_t22" style="position:absolute;left:6728;top:4736;width:427;height:154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" adj="2558" strokeweight="1.25pt">
                  <v:textbox>
                    <w:txbxContent>
                      <w:p w14:paraId="6BF8914D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shape>
                <v:oval id="Oval 1668" o:spid="_x0000_s1048" style="position:absolute;left:7418;top:4960;width:450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" fillcolor="black" stroked="f">
                  <v:fill r:id="rId8" o:title="" opacity="32896f" o:opacity2="32896f" type="pattern"/>
                  <v:textbox>
                    <w:txbxContent>
                      <w:p w14:paraId="0D121B0A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oval>
                <v:line id="Line 1669" o:spid="_x0000_s1049" style="position:absolute;rotation:180;visibility:visible;mso-wrap-style:square" from="7711,5518" to="8090,5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" strokeweight="1pt">
                  <v:stroke startarrowlength="long" endarrowwidth="narrow" endarrowlength="long"/>
                </v:line>
                <v:line id="Line 1670" o:spid="_x0000_s1050" style="position:absolute;visibility:visible;mso-wrap-style:square" from="4902,5516" to="7638,5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" strokeweight="1pt">
                  <v:stroke dashstyle="dash"/>
                </v:line>
                <v:shape id="Freeform 1671" o:spid="_x0000_s1051" style="position:absolute;left:6192;top:5304;width:1533;height:390;visibility:visible;mso-wrap-style:square;v-text-anchor:top" coordsize="8443,9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" adj="-11796480,,5400" path="m163,974l8230,960,8350,814r93,-254l8442,272,8296,67,8243,27,8230,,288,23,64,197,,509,64,754r99,220xe" fillcolor="black" stroked="f">
                  <v:fill r:id="rId9" o:title="" opacity="32896f" o:opacity2="32896f" type="pattern"/>
                  <v:stroke joinstyle="round"/>
                  <v:formulas/>
                  <v:path arrowok="t" o:connecttype="custom" o:connectlocs="30,390;1494,384;1516,326;1533,224;1533,109;1506,27;1497,11;1494,0;52,9;12,79;0,204;12,302;30,390" o:connectangles="0,0,0,0,0,0,0,0,0,0,0,0,0" textboxrect="0,0,8443,974"/>
                  <v:textbox>
                    <w:txbxContent>
                      <w:p w14:paraId="1279279D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shape>
                <v:shape id="Freeform 1672" o:spid="_x0000_s1052" style="position:absolute;left:4869;top:5383;width:1306;height:272;visibility:visible;mso-wrap-style:square;v-text-anchor:top" coordsize="8443,9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" adj="-11796480,,5400" path="m163,974l8230,960,8350,814r93,-254l8442,272,8296,67,8243,27,8230,,288,23,64,197,,509,64,754r99,220xe" fillcolor="black" stroked="f">
                  <v:fill r:id="rId9" o:title="" opacity="32896f" o:opacity2="32896f" type="pattern"/>
                  <v:stroke joinstyle="round"/>
                  <v:formulas/>
                  <v:path arrowok="t" o:connecttype="custom" o:connectlocs="25,272;1273,268;1292,227;1306,156;1306,76;1283,19;1275,8;1273,0;45,6;10,55;0,142;10,211;25,272" o:connectangles="0,0,0,0,0,0,0,0,0,0,0,0,0" textboxrect="0,0,8443,974"/>
                  <v:textbox>
                    <w:txbxContent>
                      <w:p w14:paraId="52A06F8F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673" o:spid="_x0000_s1053" type="#_x0000_t202" style="position:absolute;left:4753;top:4894;width:408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22D54B3" w14:textId="77777777" w:rsidR="0098656A" w:rsidRPr="00A008E3" w:rsidRDefault="0098656A" w:rsidP="0098656A">
                        <w:pPr>
                          <w:rPr>
                            <w:lang w:val="fi-FI"/>
                          </w:rPr>
                        </w:pPr>
                        <w:r w:rsidRPr="00A008E3">
                          <w:rPr>
                            <w:lang w:val="fi-FI"/>
                          </w:rPr>
                          <w:t>1</w:t>
                        </w:r>
                      </w:p>
                      <w:p w14:paraId="501759C7" w14:textId="77777777" w:rsidR="0098656A" w:rsidRPr="00A008E3" w:rsidRDefault="0098656A" w:rsidP="0098656A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oval id="Oval 1674" o:spid="_x0000_s1054" style="position:absolute;left:7593;top:5485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" fillcolor="black">
                  <v:textbox>
                    <w:txbxContent>
                      <w:p w14:paraId="6E937194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oval>
                <v:oval id="Oval 1675" o:spid="_x0000_s1055" style="position:absolute;left:4908;top:5488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" fillcolor="black">
                  <v:textbox>
                    <w:txbxContent>
                      <w:p w14:paraId="00D25EC1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oval>
                <v:oval id="Oval 1676" o:spid="_x0000_s1056" style="position:absolute;left:6241;top:54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" fillcolor="black">
                  <v:textbox>
                    <w:txbxContent>
                      <w:p w14:paraId="03648D09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oval>
                <v:shape id="Text Box 1677" o:spid="_x0000_s1057" type="#_x0000_t202" style="position:absolute;left:7427;top:4946;width:507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54F0895A" w14:textId="77777777" w:rsidR="0098656A" w:rsidRPr="00A008E3" w:rsidRDefault="0098656A" w:rsidP="0098656A">
                        <w:pPr>
                          <w:rPr>
                            <w:lang w:val="fi-FI"/>
                          </w:rPr>
                        </w:pPr>
                        <w:r w:rsidRPr="00A008E3">
                          <w:rPr>
                            <w:lang w:val="fi-FI"/>
                          </w:rPr>
                          <w:t>3</w:t>
                        </w:r>
                      </w:p>
                      <w:p w14:paraId="2AD2188A" w14:textId="77777777" w:rsidR="0098656A" w:rsidRPr="00A008E3" w:rsidRDefault="0098656A" w:rsidP="0098656A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8656A">
        <w:rPr>
          <w:sz w:val="24"/>
          <w:szCs w:val="24"/>
          <w:lang w:val="en-US"/>
        </w:rPr>
        <w:t>T</w:t>
      </w:r>
      <w:r w:rsidR="009416B5" w:rsidRPr="00D40067">
        <w:rPr>
          <w:sz w:val="24"/>
          <w:szCs w:val="24"/>
          <w:lang w:val="en-US"/>
        </w:rPr>
        <w:t xml:space="preserve">he bar shown consists of two elements having different cross-sectional areas </w:t>
      </w:r>
      <w:r w:rsidR="00FF738E" w:rsidRPr="00FF738E">
        <w:rPr>
          <w:position w:val="-12"/>
        </w:rPr>
        <w:object w:dxaOrig="700" w:dyaOrig="360" w14:anchorId="71753C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15pt;height:18pt" o:ole="">
            <v:imagedata r:id="rId10" o:title=""/>
          </v:shape>
          <o:OLEObject Type="Embed" ProgID="Equation.DSMT4" ShapeID="_x0000_i1025" DrawAspect="Content" ObjectID="_1768733772" r:id="rId11"/>
        </w:object>
      </w:r>
      <w:r w:rsidR="009416B5" w:rsidRPr="00D40067">
        <w:rPr>
          <w:sz w:val="24"/>
          <w:szCs w:val="24"/>
          <w:lang w:val="en-US"/>
        </w:rPr>
        <w:t xml:space="preserve">, </w:t>
      </w:r>
      <w:r w:rsidR="00FF738E" w:rsidRPr="00FF738E">
        <w:rPr>
          <w:position w:val="-12"/>
        </w:rPr>
        <w:object w:dxaOrig="859" w:dyaOrig="360" w14:anchorId="09D06AE0">
          <v:shape id="_x0000_i1026" type="#_x0000_t75" style="width:42.85pt;height:18pt" o:ole="">
            <v:imagedata r:id="rId12" o:title=""/>
          </v:shape>
          <o:OLEObject Type="Embed" ProgID="Equation.DSMT4" ShapeID="_x0000_i1026" DrawAspect="Content" ObjectID="_1768733773" r:id="rId13"/>
        </w:object>
      </w:r>
      <w:r w:rsidR="009416B5" w:rsidRPr="00D40067">
        <w:rPr>
          <w:sz w:val="24"/>
          <w:szCs w:val="24"/>
          <w:lang w:val="en-US"/>
        </w:rPr>
        <w:t xml:space="preserve">. Material properties </w:t>
      </w:r>
      <w:r w:rsidR="009416B5" w:rsidRPr="00D40067">
        <w:rPr>
          <w:i/>
          <w:sz w:val="24"/>
          <w:szCs w:val="24"/>
          <w:lang w:val="en-US"/>
        </w:rPr>
        <w:t>E</w:t>
      </w:r>
      <w:r w:rsidR="009416B5" w:rsidRPr="00D40067">
        <w:rPr>
          <w:sz w:val="24"/>
          <w:szCs w:val="24"/>
          <w:lang w:val="en-US"/>
        </w:rPr>
        <w:t xml:space="preserve">, </w:t>
      </w:r>
      <w:r w:rsidR="009416B5" w:rsidRPr="00D40067">
        <w:rPr>
          <w:i/>
          <w:sz w:val="24"/>
          <w:szCs w:val="24"/>
          <w:lang w:val="en-US"/>
        </w:rPr>
        <w:t>k</w:t>
      </w:r>
      <w:r w:rsidR="009416B5" w:rsidRPr="00D40067">
        <w:rPr>
          <w:sz w:val="24"/>
          <w:szCs w:val="24"/>
          <w:lang w:val="en-US"/>
        </w:rPr>
        <w:t xml:space="preserve">, and </w:t>
      </w:r>
      <w:r w:rsidR="009416B5" w:rsidRPr="00D40067">
        <w:rPr>
          <w:i/>
          <w:sz w:val="24"/>
          <w:szCs w:val="24"/>
          <w:lang w:val="en-US"/>
        </w:rPr>
        <w:t>α</w:t>
      </w:r>
      <w:r w:rsidR="009416B5" w:rsidRPr="00D40067">
        <w:rPr>
          <w:sz w:val="24"/>
          <w:szCs w:val="24"/>
          <w:lang w:val="en-US"/>
        </w:rPr>
        <w:t xml:space="preserve"> are the same. Determine the stationary displacement </w:t>
      </w:r>
      <w:bookmarkStart w:id="1" w:name="MTBlankEqn"/>
      <w:r w:rsidR="00FF738E" w:rsidRPr="00FF738E">
        <w:rPr>
          <w:position w:val="-12"/>
        </w:rPr>
        <w:object w:dxaOrig="460" w:dyaOrig="360" w14:anchorId="756853EB">
          <v:shape id="_x0000_i1027" type="#_x0000_t75" style="width:23.15pt;height:18pt" o:ole="">
            <v:imagedata r:id="rId14" o:title=""/>
          </v:shape>
          <o:OLEObject Type="Embed" ProgID="Equation.DSMT4" ShapeID="_x0000_i1027" DrawAspect="Content" ObjectID="_1768733774" r:id="rId15"/>
        </w:object>
      </w:r>
      <w:bookmarkEnd w:id="1"/>
      <w:r w:rsidR="009416B5" w:rsidRPr="00D40067">
        <w:rPr>
          <w:position w:val="-6"/>
          <w:sz w:val="24"/>
          <w:szCs w:val="24"/>
          <w:lang w:val="en-US"/>
        </w:rPr>
        <w:t xml:space="preserve"> </w:t>
      </w:r>
      <w:r w:rsidR="009416B5" w:rsidRPr="00D40067">
        <w:rPr>
          <w:sz w:val="24"/>
          <w:szCs w:val="24"/>
          <w:lang w:val="en-US"/>
        </w:rPr>
        <w:t xml:space="preserve">and temperature </w:t>
      </w:r>
      <w:r w:rsidR="00FF738E" w:rsidRPr="00FF738E">
        <w:rPr>
          <w:position w:val="-12"/>
        </w:rPr>
        <w:object w:dxaOrig="300" w:dyaOrig="360" w14:anchorId="4DC024DD">
          <v:shape id="_x0000_i1028" type="#_x0000_t75" style="width:15pt;height:18pt" o:ole="">
            <v:imagedata r:id="rId16" o:title=""/>
          </v:shape>
          <o:OLEObject Type="Embed" ProgID="Equation.DSMT4" ShapeID="_x0000_i1028" DrawAspect="Content" ObjectID="_1768733775" r:id="rId17"/>
        </w:object>
      </w:r>
      <w:r w:rsidR="009416B5" w:rsidRPr="00D40067">
        <w:rPr>
          <w:position w:val="-6"/>
          <w:sz w:val="24"/>
          <w:szCs w:val="24"/>
          <w:lang w:val="en-US"/>
        </w:rPr>
        <w:t xml:space="preserve"> </w:t>
      </w:r>
      <w:r w:rsidR="009416B5" w:rsidRPr="00D40067">
        <w:rPr>
          <w:sz w:val="24"/>
          <w:szCs w:val="24"/>
          <w:lang w:val="en-US"/>
        </w:rPr>
        <w:t xml:space="preserve">at node 2, when the temperature at the left wall (node 1) is </w:t>
      </w:r>
      <w:r w:rsidR="00FF738E" w:rsidRPr="00FF738E">
        <w:rPr>
          <w:position w:val="-6"/>
        </w:rPr>
        <w:object w:dxaOrig="440" w:dyaOrig="279" w14:anchorId="623E4A6E">
          <v:shape id="_x0000_i1029" type="#_x0000_t75" style="width:21.85pt;height:14.15pt" o:ole="">
            <v:imagedata r:id="rId18" o:title=""/>
          </v:shape>
          <o:OLEObject Type="Embed" ProgID="Equation.DSMT4" ShapeID="_x0000_i1029" DrawAspect="Content" ObjectID="_1768733776" r:id="rId19"/>
        </w:object>
      </w:r>
      <w:r w:rsidR="009416B5" w:rsidRPr="00D40067">
        <w:rPr>
          <w:sz w:val="24"/>
          <w:szCs w:val="24"/>
          <w:lang w:val="en-US"/>
        </w:rPr>
        <w:t xml:space="preserve"> and that of the right wall is </w:t>
      </w:r>
      <w:r w:rsidR="00FF738E" w:rsidRPr="00FF738E">
        <w:rPr>
          <w:position w:val="-6"/>
        </w:rPr>
        <w:object w:dxaOrig="320" w:dyaOrig="279" w14:anchorId="483D0BA9">
          <v:shape id="_x0000_i1030" type="#_x0000_t75" style="width:15.85pt;height:14.15pt" o:ole="">
            <v:imagedata r:id="rId20" o:title=""/>
          </v:shape>
          <o:OLEObject Type="Embed" ProgID="Equation.DSMT4" ShapeID="_x0000_i1030" DrawAspect="Content" ObjectID="_1768733777" r:id="rId21"/>
        </w:object>
      </w:r>
      <w:r w:rsidR="009416B5" w:rsidRPr="00D40067">
        <w:rPr>
          <w:sz w:val="24"/>
          <w:szCs w:val="24"/>
          <w:lang w:val="en-US"/>
        </w:rPr>
        <w:t xml:space="preserve"> (node 3). Stress </w:t>
      </w:r>
      <w:proofErr w:type="gramStart"/>
      <w:r w:rsidR="009416B5" w:rsidRPr="00D40067">
        <w:rPr>
          <w:sz w:val="24"/>
          <w:szCs w:val="24"/>
          <w:lang w:val="en-US"/>
        </w:rPr>
        <w:t>vanishes, when</w:t>
      </w:r>
      <w:proofErr w:type="gramEnd"/>
      <w:r w:rsidR="009416B5" w:rsidRPr="00D40067">
        <w:rPr>
          <w:sz w:val="24"/>
          <w:szCs w:val="24"/>
          <w:lang w:val="en-US"/>
        </w:rPr>
        <w:t xml:space="preserve"> the temperature in the wall and bar is </w:t>
      </w:r>
      <w:r w:rsidR="00FF738E" w:rsidRPr="00FF738E">
        <w:rPr>
          <w:position w:val="-6"/>
        </w:rPr>
        <w:object w:dxaOrig="320" w:dyaOrig="279" w14:anchorId="41DAACC9">
          <v:shape id="_x0000_i1031" type="#_x0000_t75" style="width:15.85pt;height:14.15pt" o:ole="">
            <v:imagedata r:id="rId22" o:title=""/>
          </v:shape>
          <o:OLEObject Type="Embed" ProgID="Equation.DSMT4" ShapeID="_x0000_i1031" DrawAspect="Content" ObjectID="_1768733778" r:id="rId23"/>
        </w:object>
      </w:r>
      <w:r w:rsidR="009416B5" w:rsidRPr="00D40067">
        <w:rPr>
          <w:sz w:val="24"/>
          <w:szCs w:val="24"/>
          <w:lang w:val="en-US"/>
        </w:rPr>
        <w:t>.</w:t>
      </w:r>
    </w:p>
    <w:p w14:paraId="1F334117" w14:textId="77777777" w:rsidR="00A80D84" w:rsidRPr="00A80D84" w:rsidRDefault="00A80D84" w:rsidP="009416B5">
      <w:pPr>
        <w:spacing w:line="360" w:lineRule="exact"/>
        <w:jc w:val="both"/>
        <w:rPr>
          <w:sz w:val="24"/>
          <w:szCs w:val="24"/>
          <w:lang w:val="en-US"/>
        </w:rPr>
      </w:pPr>
    </w:p>
    <w:p w14:paraId="773F44DC" w14:textId="77777777" w:rsidR="0098656A" w:rsidRDefault="0098656A" w:rsidP="0098656A">
      <w:pPr>
        <w:spacing w:line="360" w:lineRule="exact"/>
        <w:jc w:val="both"/>
        <w:rPr>
          <w:b/>
          <w:sz w:val="24"/>
          <w:szCs w:val="24"/>
          <w:lang w:val="en-US"/>
        </w:rPr>
      </w:pPr>
      <w:r w:rsidRPr="009274E6">
        <w:rPr>
          <w:b/>
          <w:sz w:val="24"/>
          <w:szCs w:val="24"/>
          <w:lang w:val="en-US"/>
        </w:rPr>
        <w:t>Solution</w:t>
      </w:r>
      <w:r w:rsidR="005D6E93">
        <w:rPr>
          <w:b/>
          <w:sz w:val="24"/>
          <w:szCs w:val="24"/>
          <w:lang w:val="en-US"/>
        </w:rPr>
        <w:t xml:space="preserve"> template</w:t>
      </w:r>
    </w:p>
    <w:p w14:paraId="51419C9D" w14:textId="77777777" w:rsidR="0098656A" w:rsidRPr="00003B44" w:rsidRDefault="0098656A" w:rsidP="0098656A">
      <w:pPr>
        <w:spacing w:line="360" w:lineRule="exac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Element contribution of a bar needed in this case </w:t>
      </w:r>
      <w:proofErr w:type="gramStart"/>
      <w:r>
        <w:rPr>
          <w:sz w:val="24"/>
          <w:szCs w:val="24"/>
          <w:lang w:val="en-US"/>
        </w:rPr>
        <w:t>are</w:t>
      </w:r>
      <w:proofErr w:type="gramEnd"/>
    </w:p>
    <w:p w14:paraId="5D221411" w14:textId="77777777" w:rsidR="0098656A" w:rsidRPr="00003B44" w:rsidRDefault="0098656A" w:rsidP="0098656A">
      <w:pPr>
        <w:jc w:val="both"/>
        <w:rPr>
          <w:sz w:val="24"/>
          <w:szCs w:val="24"/>
          <w:lang w:val="en-US"/>
        </w:rPr>
      </w:pPr>
    </w:p>
    <w:p w14:paraId="7F68B2A1" w14:textId="5B4BB83D" w:rsidR="0098656A" w:rsidRPr="005242CF" w:rsidRDefault="00FF738E" w:rsidP="0098656A">
      <w:pPr>
        <w:ind w:left="426" w:hanging="426"/>
        <w:rPr>
          <w:sz w:val="24"/>
          <w:szCs w:val="24"/>
          <w:lang w:val="en-US" w:eastAsia="fi-FI"/>
        </w:rPr>
      </w:pPr>
      <w:r w:rsidRPr="00FF738E">
        <w:rPr>
          <w:position w:val="-32"/>
        </w:rPr>
        <w:object w:dxaOrig="3860" w:dyaOrig="820" w14:anchorId="6064D63D">
          <v:shape id="_x0000_i1032" type="#_x0000_t75" style="width:192.85pt;height:41.15pt" o:ole="">
            <v:imagedata r:id="rId24" o:title=""/>
          </v:shape>
          <o:OLEObject Type="Embed" ProgID="Equation.DSMT4" ShapeID="_x0000_i1032" DrawAspect="Content" ObjectID="_1768733779" r:id="rId25"/>
        </w:object>
      </w:r>
      <w:r w:rsidR="0098656A" w:rsidRPr="005242CF">
        <w:rPr>
          <w:sz w:val="24"/>
          <w:szCs w:val="24"/>
          <w:lang w:val="en-US" w:eastAsia="fi-FI"/>
        </w:rPr>
        <w:t xml:space="preserve">,  </w:t>
      </w:r>
      <w:r w:rsidRPr="00FF738E">
        <w:rPr>
          <w:position w:val="-32"/>
        </w:rPr>
        <w:object w:dxaOrig="3960" w:dyaOrig="820" w14:anchorId="13E6F4F2">
          <v:shape id="_x0000_i1033" type="#_x0000_t75" style="width:198pt;height:41.15pt" o:ole="">
            <v:imagedata r:id="rId26" o:title=""/>
          </v:shape>
          <o:OLEObject Type="Embed" ProgID="Equation.DSMT4" ShapeID="_x0000_i1033" DrawAspect="Content" ObjectID="_1768733780" r:id="rId27"/>
        </w:object>
      </w:r>
      <w:r w:rsidR="0098656A" w:rsidRPr="005242CF">
        <w:rPr>
          <w:sz w:val="24"/>
          <w:szCs w:val="24"/>
          <w:lang w:val="en-US" w:eastAsia="fi-FI"/>
        </w:rPr>
        <w:t xml:space="preserve">, </w:t>
      </w:r>
    </w:p>
    <w:p w14:paraId="6E99BE40" w14:textId="77777777" w:rsidR="0098656A" w:rsidRPr="005242CF" w:rsidRDefault="0098656A" w:rsidP="0098656A">
      <w:pPr>
        <w:jc w:val="both"/>
        <w:rPr>
          <w:sz w:val="24"/>
          <w:szCs w:val="24"/>
          <w:lang w:val="en-US"/>
        </w:rPr>
      </w:pPr>
    </w:p>
    <w:p w14:paraId="1B248F85" w14:textId="49B8A046" w:rsidR="0098656A" w:rsidRPr="005242CF" w:rsidRDefault="00FF738E" w:rsidP="0098656A">
      <w:pPr>
        <w:ind w:left="426" w:hanging="426"/>
        <w:rPr>
          <w:sz w:val="24"/>
          <w:szCs w:val="24"/>
          <w:lang w:val="en-US" w:eastAsia="fi-FI"/>
        </w:rPr>
      </w:pPr>
      <w:r w:rsidRPr="00FF738E">
        <w:rPr>
          <w:position w:val="-32"/>
        </w:rPr>
        <w:object w:dxaOrig="3560" w:dyaOrig="820" w14:anchorId="32962007">
          <v:shape id="_x0000_i1034" type="#_x0000_t75" style="width:177.85pt;height:41.15pt" o:ole="">
            <v:imagedata r:id="rId28" o:title=""/>
          </v:shape>
          <o:OLEObject Type="Embed" ProgID="Equation.DSMT4" ShapeID="_x0000_i1034" DrawAspect="Content" ObjectID="_1768733781" r:id="rId29"/>
        </w:object>
      </w:r>
      <w:r w:rsidR="0098656A" w:rsidRPr="005242CF">
        <w:rPr>
          <w:sz w:val="24"/>
          <w:szCs w:val="24"/>
          <w:lang w:val="en-US" w:eastAsia="fi-FI"/>
        </w:rPr>
        <w:t>.</w:t>
      </w:r>
    </w:p>
    <w:p w14:paraId="64A294F1" w14:textId="77777777" w:rsidR="0098656A" w:rsidRPr="00003B44" w:rsidRDefault="0098656A" w:rsidP="0098656A">
      <w:pPr>
        <w:jc w:val="both"/>
        <w:rPr>
          <w:sz w:val="24"/>
          <w:szCs w:val="24"/>
          <w:lang w:val="en-US"/>
        </w:rPr>
      </w:pPr>
    </w:p>
    <w:p w14:paraId="4C38C129" w14:textId="5AF344A4" w:rsidR="0098656A" w:rsidRPr="00C95C5F" w:rsidRDefault="0098656A" w:rsidP="0098656A">
      <w:pPr>
        <w:spacing w:line="360" w:lineRule="exact"/>
        <w:ind w:right="-6"/>
        <w:jc w:val="both"/>
        <w:rPr>
          <w:sz w:val="24"/>
          <w:szCs w:val="24"/>
        </w:rPr>
      </w:pPr>
      <w:r>
        <w:rPr>
          <w:sz w:val="24"/>
          <w:szCs w:val="24"/>
          <w:lang w:val="en-US" w:eastAsia="fi-FI"/>
        </w:rPr>
        <w:t xml:space="preserve">The expressions assume linear approximations and constant material properties. The temperature relative to the initial temperature without stress is denoted by </w:t>
      </w:r>
      <w:r w:rsidR="00FF738E" w:rsidRPr="00FF738E">
        <w:rPr>
          <w:position w:val="-6"/>
        </w:rPr>
        <w:object w:dxaOrig="1219" w:dyaOrig="279" w14:anchorId="18F83AF7">
          <v:shape id="_x0000_i1035" type="#_x0000_t75" style="width:60.85pt;height:14.15pt" o:ole="">
            <v:imagedata r:id="rId30" o:title=""/>
          </v:shape>
          <o:OLEObject Type="Embed" ProgID="Equation.DSMT4" ShapeID="_x0000_i1035" DrawAspect="Content" ObjectID="_1768733782" r:id="rId31"/>
        </w:object>
      </w:r>
      <w:r w:rsidRPr="00312F25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 w:eastAsia="fi-FI"/>
        </w:rPr>
        <w:t xml:space="preserve">The </w:t>
      </w:r>
      <w:r w:rsidR="005D6E93">
        <w:rPr>
          <w:sz w:val="24"/>
          <w:szCs w:val="24"/>
          <w:lang w:val="en-US" w:eastAsia="fi-FI"/>
        </w:rPr>
        <w:t>unknown nodal</w:t>
      </w:r>
      <w:r>
        <w:rPr>
          <w:sz w:val="24"/>
          <w:szCs w:val="24"/>
          <w:lang w:val="en-US" w:eastAsia="fi-FI"/>
        </w:rPr>
        <w:t xml:space="preserve"> </w:t>
      </w:r>
      <w:r w:rsidR="005D6E93">
        <w:rPr>
          <w:sz w:val="24"/>
          <w:szCs w:val="24"/>
          <w:lang w:val="en-US" w:eastAsia="fi-FI"/>
        </w:rPr>
        <w:t>displacement and temperature</w:t>
      </w:r>
      <w:r>
        <w:rPr>
          <w:sz w:val="24"/>
          <w:szCs w:val="24"/>
          <w:lang w:val="en-US" w:eastAsia="fi-FI"/>
        </w:rPr>
        <w:t xml:space="preserve"> are </w:t>
      </w:r>
      <w:r w:rsidR="00FF738E" w:rsidRPr="00FF738E">
        <w:rPr>
          <w:position w:val="-12"/>
        </w:rPr>
        <w:object w:dxaOrig="460" w:dyaOrig="360" w14:anchorId="3F847834">
          <v:shape id="_x0000_i1036" type="#_x0000_t75" style="width:23.15pt;height:18pt" o:ole="">
            <v:imagedata r:id="rId32" o:title=""/>
          </v:shape>
          <o:OLEObject Type="Embed" ProgID="Equation.DSMT4" ShapeID="_x0000_i1036" DrawAspect="Content" ObjectID="_1768733783" r:id="rId33"/>
        </w:object>
      </w:r>
      <w:r>
        <w:rPr>
          <w:color w:val="000000"/>
          <w:sz w:val="24"/>
          <w:szCs w:val="24"/>
          <w:lang w:val="en-US"/>
        </w:rPr>
        <w:t xml:space="preserve">and </w:t>
      </w:r>
      <w:r w:rsidR="00FF738E" w:rsidRPr="00FF738E">
        <w:rPr>
          <w:position w:val="-12"/>
        </w:rPr>
        <w:object w:dxaOrig="300" w:dyaOrig="360" w14:anchorId="1403844E">
          <v:shape id="_x0000_i1037" type="#_x0000_t75" style="width:15pt;height:18pt" o:ole="">
            <v:imagedata r:id="rId34" o:title=""/>
          </v:shape>
          <o:OLEObject Type="Embed" ProgID="Equation.DSMT4" ShapeID="_x0000_i1037" DrawAspect="Content" ObjectID="_1768733784" r:id="rId35"/>
        </w:object>
      </w:r>
      <w:r w:rsidRPr="0096751C">
        <w:rPr>
          <w:sz w:val="24"/>
          <w:szCs w:val="24"/>
          <w:lang w:val="en-US"/>
        </w:rPr>
        <w:t>.</w:t>
      </w:r>
    </w:p>
    <w:p w14:paraId="3857130B" w14:textId="77777777" w:rsidR="0098656A" w:rsidRPr="00003B44" w:rsidRDefault="0098656A" w:rsidP="0098656A">
      <w:pPr>
        <w:jc w:val="both"/>
        <w:rPr>
          <w:sz w:val="24"/>
          <w:szCs w:val="24"/>
          <w:lang w:val="en-US"/>
        </w:rPr>
      </w:pPr>
    </w:p>
    <w:p w14:paraId="7F825BF8" w14:textId="77777777" w:rsidR="0098656A" w:rsidRDefault="0098656A" w:rsidP="0098656A">
      <w:pPr>
        <w:tabs>
          <w:tab w:val="left" w:pos="0"/>
        </w:tabs>
        <w:spacing w:line="360" w:lineRule="exact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When the </w:t>
      </w:r>
      <w:r w:rsidR="005D6E93">
        <w:rPr>
          <w:color w:val="000000"/>
          <w:sz w:val="24"/>
          <w:szCs w:val="24"/>
          <w:lang w:val="en-US"/>
        </w:rPr>
        <w:t xml:space="preserve">nodal </w:t>
      </w:r>
      <w:r>
        <w:rPr>
          <w:color w:val="000000"/>
          <w:sz w:val="24"/>
          <w:szCs w:val="24"/>
          <w:lang w:val="en-US"/>
        </w:rPr>
        <w:t xml:space="preserve">displacements and temperatures are substituted there, the element contributions of bar 1 take the </w:t>
      </w:r>
      <w:proofErr w:type="gramStart"/>
      <w:r>
        <w:rPr>
          <w:color w:val="000000"/>
          <w:sz w:val="24"/>
          <w:szCs w:val="24"/>
          <w:lang w:val="en-US"/>
        </w:rPr>
        <w:t>forms</w:t>
      </w:r>
      <w:proofErr w:type="gramEnd"/>
    </w:p>
    <w:p w14:paraId="470F242B" w14:textId="77777777" w:rsidR="0098656A" w:rsidRPr="005D6E93" w:rsidRDefault="0098656A" w:rsidP="00A54205">
      <w:pPr>
        <w:spacing w:line="360" w:lineRule="auto"/>
        <w:jc w:val="both"/>
        <w:rPr>
          <w:sz w:val="24"/>
          <w:szCs w:val="24"/>
          <w:lang w:val="en-US"/>
        </w:rPr>
      </w:pPr>
    </w:p>
    <w:p w14:paraId="2AEB4ED4" w14:textId="41EA2DC5" w:rsidR="0098656A" w:rsidRPr="005D6E93" w:rsidRDefault="00FF738E" w:rsidP="00A54205">
      <w:pPr>
        <w:spacing w:line="360" w:lineRule="auto"/>
        <w:ind w:left="426" w:hanging="426"/>
        <w:rPr>
          <w:sz w:val="24"/>
          <w:szCs w:val="24"/>
          <w:lang w:val="en-US" w:eastAsia="fi-FI"/>
        </w:rPr>
      </w:pPr>
      <w:r w:rsidRPr="00FF738E">
        <w:rPr>
          <w:position w:val="-10"/>
        </w:rPr>
        <w:object w:dxaOrig="7620" w:dyaOrig="400" w14:anchorId="48EDB8B5">
          <v:shape id="_x0000_i1038" type="#_x0000_t75" style="width:381pt;height:20.15pt" o:ole="">
            <v:imagedata r:id="rId36" o:title=""/>
          </v:shape>
          <o:OLEObject Type="Embed" ProgID="Equation.DSMT4" ShapeID="_x0000_i1038" DrawAspect="Content" ObjectID="_1768733785" r:id="rId37"/>
        </w:object>
      </w:r>
      <w:r w:rsidR="0098656A" w:rsidRPr="005D6E93">
        <w:rPr>
          <w:sz w:val="24"/>
          <w:szCs w:val="24"/>
          <w:lang w:val="en-US" w:eastAsia="fi-FI"/>
        </w:rPr>
        <w:t xml:space="preserve">,  </w:t>
      </w:r>
    </w:p>
    <w:p w14:paraId="203BE040" w14:textId="77777777" w:rsidR="0098656A" w:rsidRPr="005D6E93" w:rsidRDefault="0098656A" w:rsidP="00A54205">
      <w:pPr>
        <w:spacing w:line="360" w:lineRule="auto"/>
        <w:jc w:val="both"/>
        <w:rPr>
          <w:sz w:val="24"/>
          <w:szCs w:val="24"/>
          <w:lang w:val="en-US"/>
        </w:rPr>
      </w:pPr>
    </w:p>
    <w:p w14:paraId="3416CACC" w14:textId="09CF761A" w:rsidR="0098656A" w:rsidRPr="005D6E93" w:rsidRDefault="00FF738E" w:rsidP="00A54205">
      <w:pPr>
        <w:spacing w:line="360" w:lineRule="auto"/>
        <w:ind w:left="425" w:hanging="425"/>
        <w:rPr>
          <w:sz w:val="24"/>
          <w:szCs w:val="24"/>
          <w:lang w:val="en-US" w:eastAsia="fi-FI"/>
        </w:rPr>
      </w:pPr>
      <w:r w:rsidRPr="00FF738E">
        <w:rPr>
          <w:position w:val="-10"/>
        </w:rPr>
        <w:object w:dxaOrig="7560" w:dyaOrig="400" w14:anchorId="30CCB7B7">
          <v:shape id="_x0000_i1039" type="#_x0000_t75" style="width:378pt;height:20.15pt" o:ole="">
            <v:imagedata r:id="rId38" o:title=""/>
          </v:shape>
          <o:OLEObject Type="Embed" ProgID="Equation.DSMT4" ShapeID="_x0000_i1039" DrawAspect="Content" ObjectID="_1768733786" r:id="rId39"/>
        </w:object>
      </w:r>
      <w:r w:rsidR="0098656A" w:rsidRPr="005D6E93">
        <w:rPr>
          <w:sz w:val="24"/>
          <w:szCs w:val="24"/>
          <w:lang w:val="en-US" w:eastAsia="fi-FI"/>
        </w:rPr>
        <w:t>.</w:t>
      </w:r>
    </w:p>
    <w:p w14:paraId="696EBBE3" w14:textId="77777777" w:rsidR="0098656A" w:rsidRPr="005D6E93" w:rsidRDefault="0098656A" w:rsidP="00A54205">
      <w:pPr>
        <w:spacing w:line="360" w:lineRule="auto"/>
        <w:jc w:val="both"/>
        <w:rPr>
          <w:sz w:val="24"/>
          <w:szCs w:val="24"/>
          <w:lang w:val="en-US"/>
        </w:rPr>
      </w:pPr>
    </w:p>
    <w:p w14:paraId="582AF41E" w14:textId="77777777" w:rsidR="0098656A" w:rsidRDefault="0098656A" w:rsidP="0098656A">
      <w:pPr>
        <w:tabs>
          <w:tab w:val="left" w:pos="0"/>
        </w:tabs>
        <w:spacing w:line="360" w:lineRule="exact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When the displacements and temperatures are substituted there, the element contributions of bar 2 take the </w:t>
      </w:r>
      <w:proofErr w:type="gramStart"/>
      <w:r>
        <w:rPr>
          <w:color w:val="000000"/>
          <w:sz w:val="24"/>
          <w:szCs w:val="24"/>
          <w:lang w:val="en-US"/>
        </w:rPr>
        <w:t>forms</w:t>
      </w:r>
      <w:proofErr w:type="gramEnd"/>
    </w:p>
    <w:p w14:paraId="02E3F805" w14:textId="77777777" w:rsidR="0098656A" w:rsidRPr="005242CF" w:rsidRDefault="0098656A" w:rsidP="00A54205">
      <w:pPr>
        <w:spacing w:line="360" w:lineRule="auto"/>
        <w:jc w:val="both"/>
        <w:rPr>
          <w:sz w:val="24"/>
          <w:szCs w:val="24"/>
          <w:lang w:val="en-US"/>
        </w:rPr>
      </w:pPr>
    </w:p>
    <w:p w14:paraId="7EAE987A" w14:textId="16B6C61D" w:rsidR="0098656A" w:rsidRPr="005242CF" w:rsidRDefault="00FF738E" w:rsidP="00A54205">
      <w:pPr>
        <w:spacing w:line="360" w:lineRule="auto"/>
        <w:ind w:left="426" w:hanging="426"/>
        <w:rPr>
          <w:sz w:val="24"/>
          <w:szCs w:val="24"/>
          <w:lang w:val="en-US" w:eastAsia="fi-FI"/>
        </w:rPr>
      </w:pPr>
      <w:r w:rsidRPr="00FF738E">
        <w:rPr>
          <w:position w:val="-10"/>
        </w:rPr>
        <w:object w:dxaOrig="7660" w:dyaOrig="400" w14:anchorId="19F66508">
          <v:shape id="_x0000_i1040" type="#_x0000_t75" style="width:383.15pt;height:20.15pt" o:ole="">
            <v:imagedata r:id="rId40" o:title=""/>
          </v:shape>
          <o:OLEObject Type="Embed" ProgID="Equation.DSMT4" ShapeID="_x0000_i1040" DrawAspect="Content" ObjectID="_1768733787" r:id="rId41"/>
        </w:object>
      </w:r>
      <w:r w:rsidR="0098656A" w:rsidRPr="005242CF">
        <w:rPr>
          <w:sz w:val="24"/>
          <w:szCs w:val="24"/>
          <w:lang w:val="en-US" w:eastAsia="fi-FI"/>
        </w:rPr>
        <w:t xml:space="preserve">,  </w:t>
      </w:r>
    </w:p>
    <w:p w14:paraId="0B1C772A" w14:textId="77777777" w:rsidR="0098656A" w:rsidRPr="005242CF" w:rsidRDefault="0098656A" w:rsidP="00A54205">
      <w:pPr>
        <w:spacing w:line="360" w:lineRule="auto"/>
        <w:ind w:left="426" w:hanging="426"/>
        <w:rPr>
          <w:sz w:val="24"/>
          <w:szCs w:val="24"/>
          <w:lang w:val="en-US" w:eastAsia="fi-FI"/>
        </w:rPr>
      </w:pPr>
    </w:p>
    <w:p w14:paraId="5E142D98" w14:textId="6F06BA8E" w:rsidR="0098656A" w:rsidRPr="005242CF" w:rsidRDefault="00FF738E" w:rsidP="00A54205">
      <w:pPr>
        <w:spacing w:line="360" w:lineRule="auto"/>
        <w:ind w:left="426" w:hanging="426"/>
        <w:rPr>
          <w:sz w:val="24"/>
          <w:szCs w:val="24"/>
          <w:lang w:val="en-US" w:eastAsia="fi-FI"/>
        </w:rPr>
      </w:pPr>
      <w:r w:rsidRPr="00FF738E">
        <w:rPr>
          <w:position w:val="-10"/>
        </w:rPr>
        <w:object w:dxaOrig="7600" w:dyaOrig="400" w14:anchorId="1E8841ED">
          <v:shape id="_x0000_i1041" type="#_x0000_t75" style="width:380.15pt;height:20.15pt" o:ole="">
            <v:imagedata r:id="rId42" o:title=""/>
          </v:shape>
          <o:OLEObject Type="Embed" ProgID="Equation.DSMT4" ShapeID="_x0000_i1041" DrawAspect="Content" ObjectID="_1768733788" r:id="rId43"/>
        </w:object>
      </w:r>
      <w:r w:rsidR="0098656A" w:rsidRPr="005242CF">
        <w:rPr>
          <w:sz w:val="24"/>
          <w:szCs w:val="24"/>
          <w:lang w:val="en-US" w:eastAsia="fi-FI"/>
        </w:rPr>
        <w:t>.</w:t>
      </w:r>
    </w:p>
    <w:p w14:paraId="472607EB" w14:textId="77777777" w:rsidR="0098656A" w:rsidRPr="005242CF" w:rsidRDefault="0098656A" w:rsidP="00A54205">
      <w:pPr>
        <w:tabs>
          <w:tab w:val="right" w:pos="9781"/>
        </w:tabs>
        <w:spacing w:line="360" w:lineRule="auto"/>
        <w:ind w:left="425" w:hanging="425"/>
        <w:rPr>
          <w:sz w:val="24"/>
          <w:szCs w:val="24"/>
          <w:lang w:val="en-US"/>
        </w:rPr>
      </w:pPr>
    </w:p>
    <w:p w14:paraId="190AAB33" w14:textId="77777777" w:rsidR="009416B5" w:rsidRDefault="009416B5" w:rsidP="009416B5">
      <w:pPr>
        <w:tabs>
          <w:tab w:val="right" w:pos="9781"/>
        </w:tabs>
        <w:spacing w:line="360" w:lineRule="exact"/>
        <w:rPr>
          <w:color w:val="000000"/>
          <w:sz w:val="24"/>
          <w:szCs w:val="24"/>
          <w:lang w:val="en-US"/>
        </w:rPr>
      </w:pPr>
      <w:r w:rsidRPr="00331CF4">
        <w:rPr>
          <w:color w:val="000000"/>
          <w:sz w:val="24"/>
          <w:szCs w:val="24"/>
          <w:lang w:val="en-US"/>
        </w:rPr>
        <w:lastRenderedPageBreak/>
        <w:t xml:space="preserve">Virtual work expression is the sum </w:t>
      </w:r>
      <w:r>
        <w:rPr>
          <w:color w:val="000000"/>
          <w:sz w:val="24"/>
          <w:szCs w:val="24"/>
          <w:lang w:val="en-US"/>
        </w:rPr>
        <w:t xml:space="preserve">of </w:t>
      </w:r>
      <w:r w:rsidRPr="00331CF4">
        <w:rPr>
          <w:color w:val="000000"/>
          <w:sz w:val="24"/>
          <w:szCs w:val="24"/>
          <w:lang w:val="en-US"/>
        </w:rPr>
        <w:t>element</w:t>
      </w:r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contributions</w:t>
      </w:r>
      <w:proofErr w:type="gramEnd"/>
    </w:p>
    <w:p w14:paraId="49567B6C" w14:textId="77777777" w:rsidR="0098656A" w:rsidRPr="005242CF" w:rsidRDefault="0098656A" w:rsidP="00A54205">
      <w:pPr>
        <w:tabs>
          <w:tab w:val="right" w:pos="9781"/>
        </w:tabs>
        <w:spacing w:line="360" w:lineRule="auto"/>
        <w:ind w:left="425" w:hanging="425"/>
        <w:rPr>
          <w:sz w:val="24"/>
          <w:szCs w:val="24"/>
          <w:lang w:val="en-US"/>
        </w:rPr>
      </w:pPr>
    </w:p>
    <w:p w14:paraId="15C9CB68" w14:textId="0DF0F3B8" w:rsidR="0098656A" w:rsidRDefault="00FF738E" w:rsidP="00A54205">
      <w:pPr>
        <w:tabs>
          <w:tab w:val="right" w:pos="9781"/>
        </w:tabs>
        <w:spacing w:line="360" w:lineRule="auto"/>
        <w:ind w:left="425" w:hanging="425"/>
        <w:rPr>
          <w:sz w:val="24"/>
          <w:szCs w:val="24"/>
          <w:lang w:val="en-US" w:eastAsia="fi-FI"/>
        </w:rPr>
      </w:pPr>
      <w:r w:rsidRPr="00FF738E">
        <w:rPr>
          <w:position w:val="-12"/>
        </w:rPr>
        <w:object w:dxaOrig="6560" w:dyaOrig="360" w14:anchorId="6A779FB2">
          <v:shape id="_x0000_i1042" type="#_x0000_t75" style="width:327.85pt;height:18pt" o:ole="">
            <v:imagedata r:id="rId44" o:title=""/>
          </v:shape>
          <o:OLEObject Type="Embed" ProgID="Equation.DSMT4" ShapeID="_x0000_i1042" DrawAspect="Content" ObjectID="_1768733789" r:id="rId45"/>
        </w:object>
      </w:r>
      <w:r w:rsidR="00EA5A84">
        <w:rPr>
          <w:sz w:val="24"/>
          <w:szCs w:val="24"/>
          <w:lang w:val="en-US" w:eastAsia="fi-FI"/>
        </w:rPr>
        <w:t>,</w:t>
      </w:r>
    </w:p>
    <w:p w14:paraId="798D2134" w14:textId="77777777" w:rsidR="0098656A" w:rsidRPr="005242CF" w:rsidRDefault="0098656A" w:rsidP="00A54205">
      <w:pPr>
        <w:tabs>
          <w:tab w:val="right" w:pos="9781"/>
        </w:tabs>
        <w:spacing w:line="360" w:lineRule="auto"/>
        <w:rPr>
          <w:sz w:val="24"/>
          <w:szCs w:val="24"/>
          <w:lang w:val="en-US"/>
        </w:rPr>
      </w:pPr>
    </w:p>
    <w:p w14:paraId="363FD295" w14:textId="25857DD4" w:rsidR="0098656A" w:rsidRPr="005242CF" w:rsidRDefault="00FF738E" w:rsidP="00A54205">
      <w:pPr>
        <w:tabs>
          <w:tab w:val="right" w:pos="9781"/>
        </w:tabs>
        <w:spacing w:line="360" w:lineRule="auto"/>
        <w:ind w:left="425" w:hanging="425"/>
        <w:rPr>
          <w:sz w:val="24"/>
          <w:szCs w:val="24"/>
          <w:lang w:val="en-US" w:eastAsia="fi-FI"/>
        </w:rPr>
      </w:pPr>
      <w:r w:rsidRPr="00FF738E">
        <w:rPr>
          <w:position w:val="-12"/>
        </w:rPr>
        <w:object w:dxaOrig="6320" w:dyaOrig="360" w14:anchorId="183A987E">
          <v:shape id="_x0000_i1043" type="#_x0000_t75" style="width:315.85pt;height:18pt" o:ole="">
            <v:imagedata r:id="rId46" o:title=""/>
          </v:shape>
          <o:OLEObject Type="Embed" ProgID="Equation.DSMT4" ShapeID="_x0000_i1043" DrawAspect="Content" ObjectID="_1768733790" r:id="rId47"/>
        </w:object>
      </w:r>
      <w:r w:rsidR="0098656A" w:rsidRPr="005242CF">
        <w:rPr>
          <w:sz w:val="24"/>
          <w:szCs w:val="24"/>
          <w:lang w:val="en-US" w:eastAsia="fi-FI"/>
        </w:rPr>
        <w:t>.</w:t>
      </w:r>
    </w:p>
    <w:p w14:paraId="497E805C" w14:textId="77777777" w:rsidR="0098656A" w:rsidRPr="005242CF" w:rsidRDefault="0098656A" w:rsidP="00A54205">
      <w:pPr>
        <w:tabs>
          <w:tab w:val="right" w:pos="9781"/>
        </w:tabs>
        <w:spacing w:line="360" w:lineRule="auto"/>
        <w:ind w:left="425" w:hanging="425"/>
        <w:rPr>
          <w:sz w:val="24"/>
          <w:szCs w:val="24"/>
          <w:lang w:val="en-US"/>
        </w:rPr>
      </w:pPr>
    </w:p>
    <w:p w14:paraId="150F2849" w14:textId="5D6E4849" w:rsidR="009416B5" w:rsidRPr="0029265E" w:rsidRDefault="009416B5" w:rsidP="009416B5">
      <w:pPr>
        <w:tabs>
          <w:tab w:val="right" w:pos="9781"/>
        </w:tabs>
        <w:ind w:left="425" w:hanging="425"/>
        <w:rPr>
          <w:sz w:val="24"/>
          <w:szCs w:val="24"/>
          <w:lang w:val="en-US"/>
        </w:rPr>
      </w:pPr>
      <w:r w:rsidRPr="0029265E">
        <w:rPr>
          <w:sz w:val="24"/>
          <w:szCs w:val="24"/>
        </w:rPr>
        <w:t xml:space="preserve">Variational principle </w:t>
      </w:r>
      <w:r w:rsidR="00FF738E" w:rsidRPr="00FF738E">
        <w:rPr>
          <w:position w:val="-6"/>
        </w:rPr>
        <w:object w:dxaOrig="740" w:dyaOrig="279" w14:anchorId="2F1F7249">
          <v:shape id="_x0000_i1044" type="#_x0000_t75" style="width:36.85pt;height:14.15pt" o:ole="">
            <v:imagedata r:id="rId48" o:title=""/>
          </v:shape>
          <o:OLEObject Type="Embed" ProgID="Equation.DSMT4" ShapeID="_x0000_i1044" DrawAspect="Content" ObjectID="_1768733791" r:id="rId49"/>
        </w:object>
      </w:r>
      <w:r w:rsidRPr="0029265E">
        <w:rPr>
          <w:sz w:val="24"/>
          <w:szCs w:val="24"/>
        </w:rPr>
        <w:t xml:space="preserve"> and</w:t>
      </w:r>
      <w:r w:rsidRPr="0029265E">
        <w:rPr>
          <w:color w:val="000000"/>
          <w:sz w:val="24"/>
          <w:szCs w:val="24"/>
          <w:lang w:val="en-US"/>
        </w:rPr>
        <w:t xml:space="preserve">  </w:t>
      </w:r>
      <w:r w:rsidR="00FF738E" w:rsidRPr="00FF738E">
        <w:rPr>
          <w:position w:val="-6"/>
        </w:rPr>
        <w:object w:dxaOrig="780" w:dyaOrig="279" w14:anchorId="27CB3DB1">
          <v:shape id="_x0000_i1045" type="#_x0000_t75" style="width:39pt;height:14.15pt" o:ole="">
            <v:imagedata r:id="rId50" o:title=""/>
          </v:shape>
          <o:OLEObject Type="Embed" ProgID="Equation.DSMT4" ShapeID="_x0000_i1045" DrawAspect="Content" ObjectID="_1768733792" r:id="rId51"/>
        </w:object>
      </w:r>
      <w:r w:rsidRPr="0029265E">
        <w:rPr>
          <w:color w:val="000000"/>
          <w:position w:val="-6"/>
          <w:sz w:val="24"/>
          <w:szCs w:val="24"/>
          <w:lang w:val="en-US"/>
        </w:rPr>
        <w:t xml:space="preserve"> </w:t>
      </w:r>
      <w:r w:rsidR="00FF738E" w:rsidRPr="00FF738E">
        <w:rPr>
          <w:position w:val="-6"/>
        </w:rPr>
        <w:object w:dxaOrig="360" w:dyaOrig="279" w14:anchorId="05EB8B52">
          <v:shape id="_x0000_i1046" type="#_x0000_t75" style="width:18pt;height:14.15pt" o:ole="">
            <v:imagedata r:id="rId52" o:title=""/>
          </v:shape>
          <o:OLEObject Type="Embed" ProgID="Equation.DSMT4" ShapeID="_x0000_i1046" DrawAspect="Content" ObjectID="_1768733793" r:id="rId53"/>
        </w:object>
      </w:r>
      <w:r w:rsidRPr="0029265E">
        <w:rPr>
          <w:color w:val="000000"/>
          <w:position w:val="-6"/>
          <w:sz w:val="24"/>
          <w:szCs w:val="24"/>
          <w:lang w:val="en-US"/>
        </w:rPr>
        <w:t xml:space="preserve"> </w:t>
      </w:r>
      <w:r w:rsidRPr="0029265E">
        <w:rPr>
          <w:color w:val="000000"/>
          <w:sz w:val="24"/>
          <w:szCs w:val="24"/>
          <w:lang w:val="en-US"/>
        </w:rPr>
        <w:t xml:space="preserve">gives </w:t>
      </w:r>
      <w:r>
        <w:rPr>
          <w:color w:val="000000"/>
          <w:sz w:val="24"/>
          <w:szCs w:val="24"/>
          <w:lang w:val="en-US"/>
        </w:rPr>
        <w:t xml:space="preserve">a linear equation </w:t>
      </w:r>
      <w:proofErr w:type="gramStart"/>
      <w:r>
        <w:rPr>
          <w:color w:val="000000"/>
          <w:sz w:val="24"/>
          <w:szCs w:val="24"/>
          <w:lang w:val="en-US"/>
        </w:rPr>
        <w:t>system</w:t>
      </w:r>
      <w:proofErr w:type="gramEnd"/>
    </w:p>
    <w:p w14:paraId="01892A5A" w14:textId="77777777" w:rsidR="0098656A" w:rsidRPr="00161853" w:rsidRDefault="0098656A" w:rsidP="00A54205">
      <w:pPr>
        <w:tabs>
          <w:tab w:val="right" w:pos="9781"/>
        </w:tabs>
        <w:spacing w:line="360" w:lineRule="auto"/>
        <w:ind w:left="425" w:hanging="425"/>
        <w:rPr>
          <w:sz w:val="24"/>
          <w:szCs w:val="24"/>
          <w:lang w:val="en-US"/>
        </w:rPr>
      </w:pPr>
    </w:p>
    <w:p w14:paraId="062A6A28" w14:textId="51334208" w:rsidR="0098656A" w:rsidRDefault="00FF738E" w:rsidP="00A54205">
      <w:pPr>
        <w:spacing w:line="360" w:lineRule="auto"/>
        <w:jc w:val="both"/>
        <w:rPr>
          <w:position w:val="-6"/>
          <w:sz w:val="24"/>
          <w:szCs w:val="24"/>
          <w:lang w:val="en-US"/>
        </w:rPr>
      </w:pPr>
      <w:r w:rsidRPr="00FF738E">
        <w:rPr>
          <w:position w:val="-32"/>
        </w:rPr>
        <w:object w:dxaOrig="6039" w:dyaOrig="760" w14:anchorId="32849017">
          <v:shape id="_x0000_i1047" type="#_x0000_t75" style="width:302.15pt;height:38.15pt" o:ole="">
            <v:imagedata r:id="rId54" o:title=""/>
          </v:shape>
          <o:OLEObject Type="Embed" ProgID="Equation.DSMT4" ShapeID="_x0000_i1047" DrawAspect="Content" ObjectID="_1768733794" r:id="rId55"/>
        </w:object>
      </w:r>
      <w:r w:rsidR="0098656A" w:rsidRPr="00777DC3">
        <w:rPr>
          <w:position w:val="-20"/>
          <w:sz w:val="24"/>
          <w:szCs w:val="24"/>
          <w:lang w:val="en-US"/>
        </w:rPr>
        <w:t xml:space="preserve">  </w:t>
      </w:r>
      <w:r w:rsidR="0098656A">
        <w:rPr>
          <w:position w:val="-6"/>
          <w:sz w:val="24"/>
          <w:szCs w:val="24"/>
          <w:lang w:val="en-US"/>
        </w:rPr>
        <w:t xml:space="preserve"> </w:t>
      </w:r>
      <w:r w:rsidR="0098656A" w:rsidRPr="00777DC3">
        <w:rPr>
          <w:position w:val="-6"/>
          <w:sz w:val="24"/>
          <w:szCs w:val="24"/>
          <w:lang w:val="en-US"/>
        </w:rPr>
        <w:t xml:space="preserve">   </w:t>
      </w:r>
      <w:r w:rsidRPr="00FF738E">
        <w:rPr>
          <w:position w:val="-6"/>
        </w:rPr>
        <w:object w:dxaOrig="340" w:dyaOrig="240" w14:anchorId="31361EF4">
          <v:shape id="_x0000_i1048" type="#_x0000_t75" style="width:17.15pt;height:12pt" o:ole="">
            <v:imagedata r:id="rId56" o:title=""/>
          </v:shape>
          <o:OLEObject Type="Embed" ProgID="Equation.DSMT4" ShapeID="_x0000_i1048" DrawAspect="Content" ObjectID="_1768733795" r:id="rId57"/>
        </w:object>
      </w:r>
      <w:r w:rsidR="0098656A" w:rsidRPr="00777DC3">
        <w:rPr>
          <w:position w:val="-6"/>
          <w:sz w:val="24"/>
          <w:szCs w:val="24"/>
          <w:lang w:val="en-US"/>
        </w:rPr>
        <w:t xml:space="preserve"> </w:t>
      </w:r>
    </w:p>
    <w:p w14:paraId="2437417F" w14:textId="77777777" w:rsidR="0098656A" w:rsidRDefault="0098656A" w:rsidP="00A54205">
      <w:pPr>
        <w:spacing w:line="360" w:lineRule="auto"/>
        <w:jc w:val="both"/>
        <w:rPr>
          <w:position w:val="-6"/>
          <w:sz w:val="24"/>
          <w:szCs w:val="24"/>
          <w:lang w:val="en-US"/>
        </w:rPr>
      </w:pPr>
    </w:p>
    <w:p w14:paraId="76D8769D" w14:textId="6266C0BB" w:rsidR="00C46E4F" w:rsidRPr="00096CAC" w:rsidRDefault="00FF738E" w:rsidP="00A54205">
      <w:pPr>
        <w:tabs>
          <w:tab w:val="right" w:pos="9781"/>
        </w:tabs>
        <w:spacing w:line="360" w:lineRule="auto"/>
        <w:ind w:left="425" w:hanging="425"/>
        <w:rPr>
          <w:color w:val="C00000"/>
          <w:sz w:val="24"/>
          <w:szCs w:val="24"/>
        </w:rPr>
      </w:pPr>
      <w:r w:rsidRPr="00FF738E">
        <w:rPr>
          <w:position w:val="-12"/>
        </w:rPr>
        <w:object w:dxaOrig="2500" w:dyaOrig="360" w14:anchorId="4D53E2C0">
          <v:shape id="_x0000_i1049" type="#_x0000_t75" style="width:125.15pt;height:18pt" o:ole="">
            <v:imagedata r:id="rId58" o:title=""/>
          </v:shape>
          <o:OLEObject Type="Embed" ProgID="Equation.DSMT4" ShapeID="_x0000_i1049" DrawAspect="Content" ObjectID="_1768733796" r:id="rId59"/>
        </w:object>
      </w:r>
      <w:r w:rsidR="0098656A" w:rsidRPr="00777DC3">
        <w:rPr>
          <w:position w:val="-20"/>
          <w:sz w:val="24"/>
          <w:szCs w:val="24"/>
          <w:lang w:val="en-US"/>
        </w:rPr>
        <w:t xml:space="preserve">    </w:t>
      </w:r>
      <w:r w:rsidR="0098656A">
        <w:rPr>
          <w:position w:val="-20"/>
          <w:sz w:val="24"/>
          <w:szCs w:val="24"/>
          <w:lang w:val="en-US"/>
        </w:rPr>
        <w:t xml:space="preserve">  </w:t>
      </w:r>
      <w:r w:rsidR="0098656A">
        <w:rPr>
          <w:color w:val="000000"/>
          <w:sz w:val="24"/>
          <w:szCs w:val="24"/>
          <w:lang w:val="en-US"/>
        </w:rPr>
        <w:t xml:space="preserve">and  </w:t>
      </w:r>
      <w:r w:rsidR="0098656A">
        <w:rPr>
          <w:sz w:val="24"/>
          <w:szCs w:val="24"/>
          <w:lang w:val="en-US"/>
        </w:rPr>
        <w:t xml:space="preserve">   </w:t>
      </w:r>
      <w:r w:rsidR="0098656A">
        <w:rPr>
          <w:position w:val="-20"/>
          <w:sz w:val="24"/>
          <w:szCs w:val="24"/>
          <w:lang w:val="en-US"/>
        </w:rPr>
        <w:t xml:space="preserve"> </w:t>
      </w:r>
      <w:r w:rsidRPr="00FF738E">
        <w:rPr>
          <w:position w:val="-12"/>
        </w:rPr>
        <w:object w:dxaOrig="2659" w:dyaOrig="360" w14:anchorId="095E57B8">
          <v:shape id="_x0000_i1050" type="#_x0000_t75" style="width:132.85pt;height:18pt" o:ole="">
            <v:imagedata r:id="rId60" o:title=""/>
          </v:shape>
          <o:OLEObject Type="Embed" ProgID="Equation.DSMT4" ShapeID="_x0000_i1050" DrawAspect="Content" ObjectID="_1768733797" r:id="rId61"/>
        </w:object>
      </w:r>
      <w:r w:rsidR="0098656A">
        <w:rPr>
          <w:sz w:val="24"/>
          <w:szCs w:val="24"/>
        </w:rPr>
        <w:t xml:space="preserve">.       </w:t>
      </w:r>
      <w:r w:rsidR="0098656A" w:rsidRPr="00777DC3">
        <w:rPr>
          <w:color w:val="FF0000"/>
          <w:position w:val="-6"/>
          <w:sz w:val="24"/>
          <w:szCs w:val="24"/>
          <w:lang w:val="en-US"/>
        </w:rPr>
        <w:t xml:space="preserve"> </w:t>
      </w:r>
      <w:r w:rsidR="0098656A" w:rsidRPr="002A14D3">
        <w:rPr>
          <w:color w:val="C00000"/>
          <w:sz w:val="24"/>
          <w:szCs w:val="24"/>
        </w:rPr>
        <w:sym w:font="Wingdings" w:char="F0E7"/>
      </w:r>
    </w:p>
    <w:bookmarkEnd w:id="0"/>
    <w:p w14:paraId="694B5EE7" w14:textId="77777777" w:rsidR="00F26CB6" w:rsidRPr="00E47495" w:rsidRDefault="00F26CB6" w:rsidP="00A54205">
      <w:pPr>
        <w:spacing w:line="360" w:lineRule="auto"/>
        <w:jc w:val="both"/>
        <w:rPr>
          <w:sz w:val="24"/>
          <w:szCs w:val="24"/>
          <w:lang w:val="en-US"/>
        </w:rPr>
      </w:pPr>
    </w:p>
    <w:sectPr w:rsidR="00F26CB6" w:rsidRPr="00E47495" w:rsidSect="0000291A">
      <w:pgSz w:w="11906" w:h="16838"/>
      <w:pgMar w:top="567" w:right="1134" w:bottom="567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5D0E5" w14:textId="77777777" w:rsidR="0000291A" w:rsidRDefault="0000291A" w:rsidP="00C152D1">
      <w:r>
        <w:separator/>
      </w:r>
    </w:p>
  </w:endnote>
  <w:endnote w:type="continuationSeparator" w:id="0">
    <w:p w14:paraId="5E8C9033" w14:textId="77777777" w:rsidR="0000291A" w:rsidRDefault="0000291A" w:rsidP="00C15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5085" w14:textId="77777777" w:rsidR="0000291A" w:rsidRDefault="0000291A" w:rsidP="00C152D1">
      <w:r>
        <w:separator/>
      </w:r>
    </w:p>
  </w:footnote>
  <w:footnote w:type="continuationSeparator" w:id="0">
    <w:p w14:paraId="0C614E95" w14:textId="77777777" w:rsidR="0000291A" w:rsidRDefault="0000291A" w:rsidP="00C15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44D3"/>
    <w:multiLevelType w:val="hybridMultilevel"/>
    <w:tmpl w:val="A0A096A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135FB"/>
    <w:multiLevelType w:val="hybridMultilevel"/>
    <w:tmpl w:val="A3125698"/>
    <w:lvl w:ilvl="0" w:tplc="0906683E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53034F"/>
    <w:multiLevelType w:val="hybridMultilevel"/>
    <w:tmpl w:val="124E87E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294434"/>
    <w:multiLevelType w:val="hybridMultilevel"/>
    <w:tmpl w:val="835E54E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537224"/>
    <w:multiLevelType w:val="hybridMultilevel"/>
    <w:tmpl w:val="C62293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F35FF"/>
    <w:multiLevelType w:val="multilevel"/>
    <w:tmpl w:val="A3125698"/>
    <w:lvl w:ilvl="0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BB6E1A"/>
    <w:multiLevelType w:val="hybridMultilevel"/>
    <w:tmpl w:val="3E62C564"/>
    <w:lvl w:ilvl="0" w:tplc="8C6A5E8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FF0000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E2AF6"/>
    <w:multiLevelType w:val="hybridMultilevel"/>
    <w:tmpl w:val="3F4CD38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52237"/>
    <w:multiLevelType w:val="hybridMultilevel"/>
    <w:tmpl w:val="B82C13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67B3F"/>
    <w:multiLevelType w:val="hybridMultilevel"/>
    <w:tmpl w:val="0BE22AE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0D42E8"/>
    <w:multiLevelType w:val="hybridMultilevel"/>
    <w:tmpl w:val="A886B122"/>
    <w:lvl w:ilvl="0" w:tplc="9BC67584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AB45DF"/>
    <w:multiLevelType w:val="hybridMultilevel"/>
    <w:tmpl w:val="3B3A996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8232878">
    <w:abstractNumId w:val="1"/>
  </w:num>
  <w:num w:numId="2" w16cid:durableId="1472945022">
    <w:abstractNumId w:val="3"/>
  </w:num>
  <w:num w:numId="3" w16cid:durableId="1642423742">
    <w:abstractNumId w:val="5"/>
  </w:num>
  <w:num w:numId="4" w16cid:durableId="1853371066">
    <w:abstractNumId w:val="2"/>
  </w:num>
  <w:num w:numId="5" w16cid:durableId="1829788041">
    <w:abstractNumId w:val="11"/>
  </w:num>
  <w:num w:numId="6" w16cid:durableId="868180200">
    <w:abstractNumId w:val="9"/>
  </w:num>
  <w:num w:numId="7" w16cid:durableId="1019309952">
    <w:abstractNumId w:val="10"/>
  </w:num>
  <w:num w:numId="8" w16cid:durableId="1059549141">
    <w:abstractNumId w:val="4"/>
  </w:num>
  <w:num w:numId="9" w16cid:durableId="791821611">
    <w:abstractNumId w:val="8"/>
  </w:num>
  <w:num w:numId="10" w16cid:durableId="248539709">
    <w:abstractNumId w:val="0"/>
  </w:num>
  <w:num w:numId="11" w16cid:durableId="1464075020">
    <w:abstractNumId w:val="7"/>
  </w:num>
  <w:num w:numId="12" w16cid:durableId="324748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31"/>
    <w:rsid w:val="0000179B"/>
    <w:rsid w:val="0000291A"/>
    <w:rsid w:val="000044AF"/>
    <w:rsid w:val="00005E0E"/>
    <w:rsid w:val="000106EA"/>
    <w:rsid w:val="000141E9"/>
    <w:rsid w:val="00015088"/>
    <w:rsid w:val="000234D3"/>
    <w:rsid w:val="00031EC1"/>
    <w:rsid w:val="00036BE0"/>
    <w:rsid w:val="00055D49"/>
    <w:rsid w:val="000576B0"/>
    <w:rsid w:val="00065C16"/>
    <w:rsid w:val="00066968"/>
    <w:rsid w:val="00072AC3"/>
    <w:rsid w:val="00077A29"/>
    <w:rsid w:val="000816FE"/>
    <w:rsid w:val="000848C0"/>
    <w:rsid w:val="00093891"/>
    <w:rsid w:val="00096BFD"/>
    <w:rsid w:val="00096CAC"/>
    <w:rsid w:val="000B0140"/>
    <w:rsid w:val="000B0230"/>
    <w:rsid w:val="000B248D"/>
    <w:rsid w:val="000B29CB"/>
    <w:rsid w:val="000B4A45"/>
    <w:rsid w:val="000B7409"/>
    <w:rsid w:val="000C47A5"/>
    <w:rsid w:val="000C5A71"/>
    <w:rsid w:val="000C7D05"/>
    <w:rsid w:val="000D1EFE"/>
    <w:rsid w:val="000D2973"/>
    <w:rsid w:val="000D64D2"/>
    <w:rsid w:val="000E1ACF"/>
    <w:rsid w:val="000E598E"/>
    <w:rsid w:val="000F4971"/>
    <w:rsid w:val="000F79E0"/>
    <w:rsid w:val="00100C97"/>
    <w:rsid w:val="00100D13"/>
    <w:rsid w:val="00104B93"/>
    <w:rsid w:val="0011112B"/>
    <w:rsid w:val="00111526"/>
    <w:rsid w:val="00116BC6"/>
    <w:rsid w:val="00125046"/>
    <w:rsid w:val="00131918"/>
    <w:rsid w:val="001320D7"/>
    <w:rsid w:val="00137EB5"/>
    <w:rsid w:val="001434C4"/>
    <w:rsid w:val="001441DD"/>
    <w:rsid w:val="00153CD1"/>
    <w:rsid w:val="001544CA"/>
    <w:rsid w:val="00154CEE"/>
    <w:rsid w:val="00154CF3"/>
    <w:rsid w:val="00157414"/>
    <w:rsid w:val="00160333"/>
    <w:rsid w:val="001617C7"/>
    <w:rsid w:val="00164700"/>
    <w:rsid w:val="00170B28"/>
    <w:rsid w:val="00170DCA"/>
    <w:rsid w:val="00180CC9"/>
    <w:rsid w:val="00182759"/>
    <w:rsid w:val="00187648"/>
    <w:rsid w:val="00190CBA"/>
    <w:rsid w:val="00190EED"/>
    <w:rsid w:val="00191F0A"/>
    <w:rsid w:val="0019335E"/>
    <w:rsid w:val="001B210B"/>
    <w:rsid w:val="001B3D25"/>
    <w:rsid w:val="001C5E9E"/>
    <w:rsid w:val="001D3FBB"/>
    <w:rsid w:val="001E41AC"/>
    <w:rsid w:val="001E456D"/>
    <w:rsid w:val="001E76E2"/>
    <w:rsid w:val="001F17BC"/>
    <w:rsid w:val="001F1ED5"/>
    <w:rsid w:val="001F62F4"/>
    <w:rsid w:val="001F6828"/>
    <w:rsid w:val="002019B5"/>
    <w:rsid w:val="002041F2"/>
    <w:rsid w:val="00205779"/>
    <w:rsid w:val="00206760"/>
    <w:rsid w:val="002103F9"/>
    <w:rsid w:val="00210A88"/>
    <w:rsid w:val="00213716"/>
    <w:rsid w:val="00216D1C"/>
    <w:rsid w:val="00235646"/>
    <w:rsid w:val="00235AF0"/>
    <w:rsid w:val="00237B7D"/>
    <w:rsid w:val="002413C0"/>
    <w:rsid w:val="0024320C"/>
    <w:rsid w:val="0024337B"/>
    <w:rsid w:val="0025596B"/>
    <w:rsid w:val="00262DCB"/>
    <w:rsid w:val="00265568"/>
    <w:rsid w:val="002679BD"/>
    <w:rsid w:val="00270474"/>
    <w:rsid w:val="00271103"/>
    <w:rsid w:val="00274E9F"/>
    <w:rsid w:val="002750AA"/>
    <w:rsid w:val="002760E6"/>
    <w:rsid w:val="00286B75"/>
    <w:rsid w:val="002871CD"/>
    <w:rsid w:val="002902CC"/>
    <w:rsid w:val="00291C1F"/>
    <w:rsid w:val="00292607"/>
    <w:rsid w:val="0029265E"/>
    <w:rsid w:val="00292D5C"/>
    <w:rsid w:val="002A14D3"/>
    <w:rsid w:val="002A3AC0"/>
    <w:rsid w:val="002A6856"/>
    <w:rsid w:val="002A7671"/>
    <w:rsid w:val="002A7C0B"/>
    <w:rsid w:val="002B019E"/>
    <w:rsid w:val="002B3861"/>
    <w:rsid w:val="002B5C91"/>
    <w:rsid w:val="002C37E8"/>
    <w:rsid w:val="002D0487"/>
    <w:rsid w:val="002D1746"/>
    <w:rsid w:val="002D2738"/>
    <w:rsid w:val="002F1B01"/>
    <w:rsid w:val="002F37F3"/>
    <w:rsid w:val="002F3EDE"/>
    <w:rsid w:val="002F7F1C"/>
    <w:rsid w:val="00303C1A"/>
    <w:rsid w:val="00303F5E"/>
    <w:rsid w:val="003050AD"/>
    <w:rsid w:val="00310511"/>
    <w:rsid w:val="00312437"/>
    <w:rsid w:val="00312F25"/>
    <w:rsid w:val="00317F05"/>
    <w:rsid w:val="00317FE4"/>
    <w:rsid w:val="00324654"/>
    <w:rsid w:val="00325563"/>
    <w:rsid w:val="00330E4E"/>
    <w:rsid w:val="00331CF4"/>
    <w:rsid w:val="003372CA"/>
    <w:rsid w:val="00342257"/>
    <w:rsid w:val="003438C3"/>
    <w:rsid w:val="00347668"/>
    <w:rsid w:val="00350893"/>
    <w:rsid w:val="00356D3C"/>
    <w:rsid w:val="003607F0"/>
    <w:rsid w:val="003633D1"/>
    <w:rsid w:val="00367A2E"/>
    <w:rsid w:val="00383910"/>
    <w:rsid w:val="00384AC0"/>
    <w:rsid w:val="00387595"/>
    <w:rsid w:val="003952D4"/>
    <w:rsid w:val="00397019"/>
    <w:rsid w:val="003A0DFE"/>
    <w:rsid w:val="003A4688"/>
    <w:rsid w:val="003A4FE8"/>
    <w:rsid w:val="003A7BFC"/>
    <w:rsid w:val="003B1905"/>
    <w:rsid w:val="003B33E5"/>
    <w:rsid w:val="003B5ECC"/>
    <w:rsid w:val="003C5D6A"/>
    <w:rsid w:val="003C6A6B"/>
    <w:rsid w:val="003C6ED5"/>
    <w:rsid w:val="003D0235"/>
    <w:rsid w:val="003D2689"/>
    <w:rsid w:val="003D31A7"/>
    <w:rsid w:val="003D7839"/>
    <w:rsid w:val="003E01BD"/>
    <w:rsid w:val="003E633E"/>
    <w:rsid w:val="003F07E4"/>
    <w:rsid w:val="003F1211"/>
    <w:rsid w:val="003F3CB6"/>
    <w:rsid w:val="003F7A64"/>
    <w:rsid w:val="00400026"/>
    <w:rsid w:val="00404AFF"/>
    <w:rsid w:val="0042007C"/>
    <w:rsid w:val="00423C0D"/>
    <w:rsid w:val="00425423"/>
    <w:rsid w:val="0042682D"/>
    <w:rsid w:val="00426A4F"/>
    <w:rsid w:val="00433377"/>
    <w:rsid w:val="00436116"/>
    <w:rsid w:val="00436AF0"/>
    <w:rsid w:val="004446CA"/>
    <w:rsid w:val="00454F9B"/>
    <w:rsid w:val="004572D6"/>
    <w:rsid w:val="00457FC5"/>
    <w:rsid w:val="0046449E"/>
    <w:rsid w:val="0046453B"/>
    <w:rsid w:val="00466378"/>
    <w:rsid w:val="0046721D"/>
    <w:rsid w:val="00467E24"/>
    <w:rsid w:val="00472D7B"/>
    <w:rsid w:val="00491839"/>
    <w:rsid w:val="004A0A98"/>
    <w:rsid w:val="004A2639"/>
    <w:rsid w:val="004A3B24"/>
    <w:rsid w:val="004B147A"/>
    <w:rsid w:val="004B5514"/>
    <w:rsid w:val="004B638A"/>
    <w:rsid w:val="004C1BE8"/>
    <w:rsid w:val="004C2B0A"/>
    <w:rsid w:val="004C2E34"/>
    <w:rsid w:val="004D3F15"/>
    <w:rsid w:val="004D7110"/>
    <w:rsid w:val="004E14D5"/>
    <w:rsid w:val="004E1E5B"/>
    <w:rsid w:val="004F56D7"/>
    <w:rsid w:val="004F7BB0"/>
    <w:rsid w:val="00502D16"/>
    <w:rsid w:val="0051465B"/>
    <w:rsid w:val="00515DC1"/>
    <w:rsid w:val="005252B9"/>
    <w:rsid w:val="005336A4"/>
    <w:rsid w:val="00536E4C"/>
    <w:rsid w:val="0054190F"/>
    <w:rsid w:val="00542644"/>
    <w:rsid w:val="00543710"/>
    <w:rsid w:val="00544D90"/>
    <w:rsid w:val="005462FF"/>
    <w:rsid w:val="00546FBD"/>
    <w:rsid w:val="00555E50"/>
    <w:rsid w:val="00561035"/>
    <w:rsid w:val="00567294"/>
    <w:rsid w:val="00571850"/>
    <w:rsid w:val="00572159"/>
    <w:rsid w:val="00573764"/>
    <w:rsid w:val="0057728D"/>
    <w:rsid w:val="00582FFF"/>
    <w:rsid w:val="00592D36"/>
    <w:rsid w:val="00592ECB"/>
    <w:rsid w:val="00593509"/>
    <w:rsid w:val="005A4D7C"/>
    <w:rsid w:val="005A67F0"/>
    <w:rsid w:val="005B3113"/>
    <w:rsid w:val="005C2230"/>
    <w:rsid w:val="005C2CA0"/>
    <w:rsid w:val="005C60DE"/>
    <w:rsid w:val="005C74A9"/>
    <w:rsid w:val="005D6E93"/>
    <w:rsid w:val="005D7249"/>
    <w:rsid w:val="005D7A50"/>
    <w:rsid w:val="005E41B3"/>
    <w:rsid w:val="005E78B3"/>
    <w:rsid w:val="005F1B4F"/>
    <w:rsid w:val="005F4CA3"/>
    <w:rsid w:val="005F4E00"/>
    <w:rsid w:val="00601EC1"/>
    <w:rsid w:val="0060429C"/>
    <w:rsid w:val="00621F6E"/>
    <w:rsid w:val="00632F87"/>
    <w:rsid w:val="00641371"/>
    <w:rsid w:val="0064216A"/>
    <w:rsid w:val="00643E0F"/>
    <w:rsid w:val="00647BCC"/>
    <w:rsid w:val="0065056D"/>
    <w:rsid w:val="0065084B"/>
    <w:rsid w:val="00650D11"/>
    <w:rsid w:val="00654340"/>
    <w:rsid w:val="00654A29"/>
    <w:rsid w:val="00660D5C"/>
    <w:rsid w:val="006619F4"/>
    <w:rsid w:val="00663F67"/>
    <w:rsid w:val="00665D3C"/>
    <w:rsid w:val="00667014"/>
    <w:rsid w:val="00670C8E"/>
    <w:rsid w:val="00671713"/>
    <w:rsid w:val="00672C94"/>
    <w:rsid w:val="00673284"/>
    <w:rsid w:val="00677A5D"/>
    <w:rsid w:val="006826B7"/>
    <w:rsid w:val="00682A9F"/>
    <w:rsid w:val="00690CB5"/>
    <w:rsid w:val="00691120"/>
    <w:rsid w:val="00691B71"/>
    <w:rsid w:val="00691BBF"/>
    <w:rsid w:val="006958BB"/>
    <w:rsid w:val="00695A20"/>
    <w:rsid w:val="00695B37"/>
    <w:rsid w:val="006A0C9C"/>
    <w:rsid w:val="006A2674"/>
    <w:rsid w:val="006A333C"/>
    <w:rsid w:val="006A372B"/>
    <w:rsid w:val="006B02E2"/>
    <w:rsid w:val="006B16BE"/>
    <w:rsid w:val="006B2800"/>
    <w:rsid w:val="006B540A"/>
    <w:rsid w:val="006B6314"/>
    <w:rsid w:val="006B6A4D"/>
    <w:rsid w:val="006B6D72"/>
    <w:rsid w:val="006B7C00"/>
    <w:rsid w:val="006C4B37"/>
    <w:rsid w:val="006D130C"/>
    <w:rsid w:val="006D1B81"/>
    <w:rsid w:val="006D5895"/>
    <w:rsid w:val="006D6DC8"/>
    <w:rsid w:val="006F04C3"/>
    <w:rsid w:val="006F1A45"/>
    <w:rsid w:val="006F1F3E"/>
    <w:rsid w:val="006F7572"/>
    <w:rsid w:val="00701903"/>
    <w:rsid w:val="007023C1"/>
    <w:rsid w:val="00702509"/>
    <w:rsid w:val="007067DF"/>
    <w:rsid w:val="00715104"/>
    <w:rsid w:val="007237E7"/>
    <w:rsid w:val="00724A40"/>
    <w:rsid w:val="00724DA3"/>
    <w:rsid w:val="00726D10"/>
    <w:rsid w:val="007275D4"/>
    <w:rsid w:val="00731ACC"/>
    <w:rsid w:val="00731E31"/>
    <w:rsid w:val="00732822"/>
    <w:rsid w:val="00733814"/>
    <w:rsid w:val="007344A8"/>
    <w:rsid w:val="0073559D"/>
    <w:rsid w:val="007367C0"/>
    <w:rsid w:val="00736DD0"/>
    <w:rsid w:val="00747F62"/>
    <w:rsid w:val="00750C92"/>
    <w:rsid w:val="00754DBB"/>
    <w:rsid w:val="007600CD"/>
    <w:rsid w:val="007620DE"/>
    <w:rsid w:val="00762CFA"/>
    <w:rsid w:val="007673EA"/>
    <w:rsid w:val="00767814"/>
    <w:rsid w:val="00767836"/>
    <w:rsid w:val="0077057E"/>
    <w:rsid w:val="00774422"/>
    <w:rsid w:val="00774CDB"/>
    <w:rsid w:val="00775656"/>
    <w:rsid w:val="00775AC1"/>
    <w:rsid w:val="00777DC3"/>
    <w:rsid w:val="00781FAB"/>
    <w:rsid w:val="00793812"/>
    <w:rsid w:val="0079453D"/>
    <w:rsid w:val="00794DA0"/>
    <w:rsid w:val="007A0173"/>
    <w:rsid w:val="007A2D33"/>
    <w:rsid w:val="007A3F56"/>
    <w:rsid w:val="007A7775"/>
    <w:rsid w:val="007B5FA8"/>
    <w:rsid w:val="007B62AE"/>
    <w:rsid w:val="007B6F65"/>
    <w:rsid w:val="007C5E54"/>
    <w:rsid w:val="007D0405"/>
    <w:rsid w:val="007D23B4"/>
    <w:rsid w:val="007D30E9"/>
    <w:rsid w:val="007D56A1"/>
    <w:rsid w:val="007D7AF9"/>
    <w:rsid w:val="007E0108"/>
    <w:rsid w:val="007E1BAF"/>
    <w:rsid w:val="007E28C3"/>
    <w:rsid w:val="007F4717"/>
    <w:rsid w:val="007F494A"/>
    <w:rsid w:val="007F5606"/>
    <w:rsid w:val="00810340"/>
    <w:rsid w:val="00810CD8"/>
    <w:rsid w:val="00812431"/>
    <w:rsid w:val="0081307D"/>
    <w:rsid w:val="00816313"/>
    <w:rsid w:val="008277BC"/>
    <w:rsid w:val="00832B52"/>
    <w:rsid w:val="00833552"/>
    <w:rsid w:val="008335FB"/>
    <w:rsid w:val="008360D6"/>
    <w:rsid w:val="00844860"/>
    <w:rsid w:val="00844E64"/>
    <w:rsid w:val="00845D21"/>
    <w:rsid w:val="00847CE8"/>
    <w:rsid w:val="00856D5A"/>
    <w:rsid w:val="00863F3A"/>
    <w:rsid w:val="008707B7"/>
    <w:rsid w:val="00874C2A"/>
    <w:rsid w:val="008763DC"/>
    <w:rsid w:val="00890660"/>
    <w:rsid w:val="00897D89"/>
    <w:rsid w:val="008A1904"/>
    <w:rsid w:val="008A2E25"/>
    <w:rsid w:val="008A3794"/>
    <w:rsid w:val="008B122D"/>
    <w:rsid w:val="008B2853"/>
    <w:rsid w:val="008B5047"/>
    <w:rsid w:val="008C4252"/>
    <w:rsid w:val="008C73A1"/>
    <w:rsid w:val="008C7D97"/>
    <w:rsid w:val="008E301F"/>
    <w:rsid w:val="008E3D39"/>
    <w:rsid w:val="008E50B3"/>
    <w:rsid w:val="008F17F3"/>
    <w:rsid w:val="008F49E4"/>
    <w:rsid w:val="008F5FDD"/>
    <w:rsid w:val="008F7E85"/>
    <w:rsid w:val="0090163C"/>
    <w:rsid w:val="00904B1F"/>
    <w:rsid w:val="00906954"/>
    <w:rsid w:val="009103C8"/>
    <w:rsid w:val="009107AB"/>
    <w:rsid w:val="00927A10"/>
    <w:rsid w:val="00927B00"/>
    <w:rsid w:val="009358BE"/>
    <w:rsid w:val="00940440"/>
    <w:rsid w:val="009405E1"/>
    <w:rsid w:val="009416B5"/>
    <w:rsid w:val="00943E53"/>
    <w:rsid w:val="0095078B"/>
    <w:rsid w:val="009632D7"/>
    <w:rsid w:val="00963D2C"/>
    <w:rsid w:val="00966C65"/>
    <w:rsid w:val="0096751C"/>
    <w:rsid w:val="00967D79"/>
    <w:rsid w:val="00975AC5"/>
    <w:rsid w:val="00975B7A"/>
    <w:rsid w:val="00977717"/>
    <w:rsid w:val="009849E9"/>
    <w:rsid w:val="0098656A"/>
    <w:rsid w:val="00990752"/>
    <w:rsid w:val="00993B02"/>
    <w:rsid w:val="00994326"/>
    <w:rsid w:val="009A3336"/>
    <w:rsid w:val="009A7256"/>
    <w:rsid w:val="009B1017"/>
    <w:rsid w:val="009E1D8B"/>
    <w:rsid w:val="009E3603"/>
    <w:rsid w:val="009E54D9"/>
    <w:rsid w:val="009E5ECA"/>
    <w:rsid w:val="009E7FDD"/>
    <w:rsid w:val="009F08AA"/>
    <w:rsid w:val="009F0C9B"/>
    <w:rsid w:val="009F1F24"/>
    <w:rsid w:val="009F2AAA"/>
    <w:rsid w:val="009F312C"/>
    <w:rsid w:val="009F6419"/>
    <w:rsid w:val="009F730F"/>
    <w:rsid w:val="00A008E3"/>
    <w:rsid w:val="00A00A62"/>
    <w:rsid w:val="00A00ED8"/>
    <w:rsid w:val="00A04336"/>
    <w:rsid w:val="00A0732F"/>
    <w:rsid w:val="00A103E4"/>
    <w:rsid w:val="00A105E5"/>
    <w:rsid w:val="00A129FB"/>
    <w:rsid w:val="00A138A3"/>
    <w:rsid w:val="00A14068"/>
    <w:rsid w:val="00A17777"/>
    <w:rsid w:val="00A23287"/>
    <w:rsid w:val="00A260DF"/>
    <w:rsid w:val="00A2637E"/>
    <w:rsid w:val="00A303AD"/>
    <w:rsid w:val="00A318CC"/>
    <w:rsid w:val="00A31C32"/>
    <w:rsid w:val="00A32EB3"/>
    <w:rsid w:val="00A42A7D"/>
    <w:rsid w:val="00A47182"/>
    <w:rsid w:val="00A52CA9"/>
    <w:rsid w:val="00A52DFA"/>
    <w:rsid w:val="00A54205"/>
    <w:rsid w:val="00A55DF7"/>
    <w:rsid w:val="00A7748D"/>
    <w:rsid w:val="00A80D84"/>
    <w:rsid w:val="00A80E4B"/>
    <w:rsid w:val="00A85AB7"/>
    <w:rsid w:val="00A94C6F"/>
    <w:rsid w:val="00AA322D"/>
    <w:rsid w:val="00AB14B7"/>
    <w:rsid w:val="00AB74E5"/>
    <w:rsid w:val="00AD1FD0"/>
    <w:rsid w:val="00AD2685"/>
    <w:rsid w:val="00AD4A2D"/>
    <w:rsid w:val="00AD55C3"/>
    <w:rsid w:val="00AD6EA8"/>
    <w:rsid w:val="00AE06F7"/>
    <w:rsid w:val="00AE1C44"/>
    <w:rsid w:val="00AE1EDB"/>
    <w:rsid w:val="00AE7AC1"/>
    <w:rsid w:val="00AE7EA1"/>
    <w:rsid w:val="00B01079"/>
    <w:rsid w:val="00B03B57"/>
    <w:rsid w:val="00B06AAC"/>
    <w:rsid w:val="00B070EC"/>
    <w:rsid w:val="00B0751A"/>
    <w:rsid w:val="00B11F02"/>
    <w:rsid w:val="00B12145"/>
    <w:rsid w:val="00B12990"/>
    <w:rsid w:val="00B13645"/>
    <w:rsid w:val="00B13C32"/>
    <w:rsid w:val="00B140AD"/>
    <w:rsid w:val="00B155C6"/>
    <w:rsid w:val="00B22575"/>
    <w:rsid w:val="00B22D71"/>
    <w:rsid w:val="00B242BE"/>
    <w:rsid w:val="00B25B90"/>
    <w:rsid w:val="00B31DFA"/>
    <w:rsid w:val="00B3724E"/>
    <w:rsid w:val="00B404D1"/>
    <w:rsid w:val="00B420D2"/>
    <w:rsid w:val="00B428B4"/>
    <w:rsid w:val="00B45985"/>
    <w:rsid w:val="00B50845"/>
    <w:rsid w:val="00B51C9C"/>
    <w:rsid w:val="00B53946"/>
    <w:rsid w:val="00B601F7"/>
    <w:rsid w:val="00B70FC7"/>
    <w:rsid w:val="00B76E24"/>
    <w:rsid w:val="00B778A1"/>
    <w:rsid w:val="00B825F1"/>
    <w:rsid w:val="00B9010A"/>
    <w:rsid w:val="00B914BA"/>
    <w:rsid w:val="00B94F8F"/>
    <w:rsid w:val="00BA069E"/>
    <w:rsid w:val="00BA6731"/>
    <w:rsid w:val="00BB0C96"/>
    <w:rsid w:val="00BC1B1F"/>
    <w:rsid w:val="00BC1E06"/>
    <w:rsid w:val="00BC3A50"/>
    <w:rsid w:val="00BC3C20"/>
    <w:rsid w:val="00BC3C2A"/>
    <w:rsid w:val="00BC4721"/>
    <w:rsid w:val="00BD3C84"/>
    <w:rsid w:val="00BD5DD9"/>
    <w:rsid w:val="00BE4C98"/>
    <w:rsid w:val="00BE500F"/>
    <w:rsid w:val="00BF10E4"/>
    <w:rsid w:val="00BF4714"/>
    <w:rsid w:val="00C00DA9"/>
    <w:rsid w:val="00C034CB"/>
    <w:rsid w:val="00C06415"/>
    <w:rsid w:val="00C152D1"/>
    <w:rsid w:val="00C21F7A"/>
    <w:rsid w:val="00C234A7"/>
    <w:rsid w:val="00C23E1D"/>
    <w:rsid w:val="00C3117C"/>
    <w:rsid w:val="00C32D28"/>
    <w:rsid w:val="00C32DA9"/>
    <w:rsid w:val="00C3335B"/>
    <w:rsid w:val="00C33426"/>
    <w:rsid w:val="00C341B5"/>
    <w:rsid w:val="00C3496D"/>
    <w:rsid w:val="00C34F95"/>
    <w:rsid w:val="00C357C8"/>
    <w:rsid w:val="00C363D9"/>
    <w:rsid w:val="00C36E65"/>
    <w:rsid w:val="00C46E4F"/>
    <w:rsid w:val="00C47BF7"/>
    <w:rsid w:val="00C54226"/>
    <w:rsid w:val="00C65B75"/>
    <w:rsid w:val="00C7239E"/>
    <w:rsid w:val="00C73773"/>
    <w:rsid w:val="00C7572A"/>
    <w:rsid w:val="00C80902"/>
    <w:rsid w:val="00C8119A"/>
    <w:rsid w:val="00C87A4E"/>
    <w:rsid w:val="00C95A38"/>
    <w:rsid w:val="00C95C5F"/>
    <w:rsid w:val="00CA4C7F"/>
    <w:rsid w:val="00CA61F4"/>
    <w:rsid w:val="00CC5FD9"/>
    <w:rsid w:val="00CC61D8"/>
    <w:rsid w:val="00CC6A66"/>
    <w:rsid w:val="00CD2806"/>
    <w:rsid w:val="00CD3016"/>
    <w:rsid w:val="00CE22D1"/>
    <w:rsid w:val="00CE6FEB"/>
    <w:rsid w:val="00CE702F"/>
    <w:rsid w:val="00CE7188"/>
    <w:rsid w:val="00CF0573"/>
    <w:rsid w:val="00CF0C57"/>
    <w:rsid w:val="00CF2992"/>
    <w:rsid w:val="00CF640E"/>
    <w:rsid w:val="00D1064F"/>
    <w:rsid w:val="00D114D0"/>
    <w:rsid w:val="00D130EC"/>
    <w:rsid w:val="00D13611"/>
    <w:rsid w:val="00D14600"/>
    <w:rsid w:val="00D2107D"/>
    <w:rsid w:val="00D25D0B"/>
    <w:rsid w:val="00D25FDF"/>
    <w:rsid w:val="00D34F53"/>
    <w:rsid w:val="00D34F56"/>
    <w:rsid w:val="00D3523B"/>
    <w:rsid w:val="00D36206"/>
    <w:rsid w:val="00D40425"/>
    <w:rsid w:val="00D42058"/>
    <w:rsid w:val="00D42CBF"/>
    <w:rsid w:val="00D42DD0"/>
    <w:rsid w:val="00D509F6"/>
    <w:rsid w:val="00D50B05"/>
    <w:rsid w:val="00D5155F"/>
    <w:rsid w:val="00D525D1"/>
    <w:rsid w:val="00D53422"/>
    <w:rsid w:val="00D605AE"/>
    <w:rsid w:val="00D60A25"/>
    <w:rsid w:val="00D64A56"/>
    <w:rsid w:val="00D746B0"/>
    <w:rsid w:val="00D748DB"/>
    <w:rsid w:val="00D751B5"/>
    <w:rsid w:val="00D76197"/>
    <w:rsid w:val="00D775B7"/>
    <w:rsid w:val="00D77854"/>
    <w:rsid w:val="00D80735"/>
    <w:rsid w:val="00D81567"/>
    <w:rsid w:val="00D83B10"/>
    <w:rsid w:val="00D862DF"/>
    <w:rsid w:val="00D9787D"/>
    <w:rsid w:val="00D97F5C"/>
    <w:rsid w:val="00DA2E21"/>
    <w:rsid w:val="00DA3D4B"/>
    <w:rsid w:val="00DA536B"/>
    <w:rsid w:val="00DA693F"/>
    <w:rsid w:val="00DA7436"/>
    <w:rsid w:val="00DB3DF3"/>
    <w:rsid w:val="00DB4931"/>
    <w:rsid w:val="00DB4F66"/>
    <w:rsid w:val="00DC3816"/>
    <w:rsid w:val="00DD40B5"/>
    <w:rsid w:val="00DD5CD0"/>
    <w:rsid w:val="00DD6EE5"/>
    <w:rsid w:val="00DE06AA"/>
    <w:rsid w:val="00DE12C0"/>
    <w:rsid w:val="00DF2870"/>
    <w:rsid w:val="00DF374C"/>
    <w:rsid w:val="00E03C93"/>
    <w:rsid w:val="00E068AD"/>
    <w:rsid w:val="00E12E87"/>
    <w:rsid w:val="00E13B68"/>
    <w:rsid w:val="00E1488F"/>
    <w:rsid w:val="00E14FDC"/>
    <w:rsid w:val="00E16BB7"/>
    <w:rsid w:val="00E20280"/>
    <w:rsid w:val="00E20E85"/>
    <w:rsid w:val="00E211E5"/>
    <w:rsid w:val="00E22F27"/>
    <w:rsid w:val="00E246D4"/>
    <w:rsid w:val="00E33802"/>
    <w:rsid w:val="00E3523B"/>
    <w:rsid w:val="00E35F0E"/>
    <w:rsid w:val="00E37A3E"/>
    <w:rsid w:val="00E44E3D"/>
    <w:rsid w:val="00E452B1"/>
    <w:rsid w:val="00E47C7B"/>
    <w:rsid w:val="00E50E14"/>
    <w:rsid w:val="00E54C08"/>
    <w:rsid w:val="00E55575"/>
    <w:rsid w:val="00E57A72"/>
    <w:rsid w:val="00E6652A"/>
    <w:rsid w:val="00E752A1"/>
    <w:rsid w:val="00E7568B"/>
    <w:rsid w:val="00E80746"/>
    <w:rsid w:val="00E85C8E"/>
    <w:rsid w:val="00E9126B"/>
    <w:rsid w:val="00E923CE"/>
    <w:rsid w:val="00E94598"/>
    <w:rsid w:val="00E94C9D"/>
    <w:rsid w:val="00EA0A5C"/>
    <w:rsid w:val="00EA325A"/>
    <w:rsid w:val="00EA3B3C"/>
    <w:rsid w:val="00EA5A84"/>
    <w:rsid w:val="00EB2C99"/>
    <w:rsid w:val="00EB3D4D"/>
    <w:rsid w:val="00EB4213"/>
    <w:rsid w:val="00EB598A"/>
    <w:rsid w:val="00EB730F"/>
    <w:rsid w:val="00ED46AC"/>
    <w:rsid w:val="00EE5D2C"/>
    <w:rsid w:val="00EF403C"/>
    <w:rsid w:val="00F124D0"/>
    <w:rsid w:val="00F13B23"/>
    <w:rsid w:val="00F22B60"/>
    <w:rsid w:val="00F26CB6"/>
    <w:rsid w:val="00F43320"/>
    <w:rsid w:val="00F50EEF"/>
    <w:rsid w:val="00F523E9"/>
    <w:rsid w:val="00F57F7B"/>
    <w:rsid w:val="00F60F6F"/>
    <w:rsid w:val="00F612A5"/>
    <w:rsid w:val="00F62EA5"/>
    <w:rsid w:val="00F64D9E"/>
    <w:rsid w:val="00F70393"/>
    <w:rsid w:val="00F7190F"/>
    <w:rsid w:val="00F71A78"/>
    <w:rsid w:val="00F7245F"/>
    <w:rsid w:val="00F7393B"/>
    <w:rsid w:val="00F9091D"/>
    <w:rsid w:val="00F97D2B"/>
    <w:rsid w:val="00FA42B7"/>
    <w:rsid w:val="00FA7CC4"/>
    <w:rsid w:val="00FB4B50"/>
    <w:rsid w:val="00FB6115"/>
    <w:rsid w:val="00FB7B36"/>
    <w:rsid w:val="00FC48D8"/>
    <w:rsid w:val="00FC752E"/>
    <w:rsid w:val="00FD3075"/>
    <w:rsid w:val="00FE2FE6"/>
    <w:rsid w:val="00FE72FF"/>
    <w:rsid w:val="00FE7321"/>
    <w:rsid w:val="00FF292E"/>
    <w:rsid w:val="00FF4E82"/>
    <w:rsid w:val="00FF4E93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6F41CA"/>
  <w15:docId w15:val="{30CDC7C0-395C-4682-A83C-825F838B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A4E"/>
    <w:rPr>
      <w:lang w:val="en-GB"/>
    </w:rPr>
  </w:style>
  <w:style w:type="paragraph" w:styleId="Heading1">
    <w:name w:val="heading 1"/>
    <w:basedOn w:val="Normal"/>
    <w:next w:val="Normal"/>
    <w:qFormat/>
    <w:rsid w:val="00C87A4E"/>
    <w:pPr>
      <w:keepNext/>
      <w:spacing w:before="240" w:after="60"/>
      <w:outlineLvl w:val="0"/>
    </w:pPr>
    <w:rPr>
      <w:rFonts w:ascii="Arial" w:hAnsi="Arial"/>
      <w:b/>
      <w:kern w:val="28"/>
      <w:sz w:val="44"/>
    </w:rPr>
  </w:style>
  <w:style w:type="paragraph" w:styleId="Heading2">
    <w:name w:val="heading 2"/>
    <w:basedOn w:val="Normal"/>
    <w:next w:val="Normal"/>
    <w:qFormat/>
    <w:rsid w:val="00C87A4E"/>
    <w:pPr>
      <w:keepNext/>
      <w:spacing w:before="240" w:after="60"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qFormat/>
    <w:rsid w:val="00C87A4E"/>
    <w:pPr>
      <w:keepNext/>
      <w:spacing w:before="240" w:after="60"/>
      <w:outlineLvl w:val="2"/>
    </w:pPr>
    <w:rPr>
      <w:rFonts w:ascii="Arial" w:hAnsi="Arial"/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065C16"/>
    <w:pPr>
      <w:keepNext/>
      <w:spacing w:line="360" w:lineRule="exact"/>
      <w:ind w:right="-6"/>
      <w:jc w:val="both"/>
      <w:outlineLvl w:val="5"/>
    </w:pPr>
    <w:rPr>
      <w:b/>
      <w:sz w:val="24"/>
      <w:lang w:val="en-US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87A4E"/>
    <w:pPr>
      <w:spacing w:line="360" w:lineRule="exact"/>
      <w:ind w:left="567" w:hanging="567"/>
      <w:jc w:val="both"/>
    </w:pPr>
    <w:rPr>
      <w:sz w:val="24"/>
    </w:rPr>
  </w:style>
  <w:style w:type="paragraph" w:styleId="BodyText">
    <w:name w:val="Body Text"/>
    <w:basedOn w:val="Normal"/>
    <w:rsid w:val="00C87A4E"/>
    <w:pPr>
      <w:spacing w:line="360" w:lineRule="exact"/>
      <w:ind w:right="-2835"/>
    </w:pPr>
    <w:rPr>
      <w:sz w:val="24"/>
    </w:rPr>
  </w:style>
  <w:style w:type="paragraph" w:styleId="BlockText">
    <w:name w:val="Block Text"/>
    <w:basedOn w:val="Normal"/>
    <w:rsid w:val="00C87A4E"/>
    <w:pPr>
      <w:spacing w:line="360" w:lineRule="auto"/>
      <w:ind w:left="426" w:right="-2977" w:hanging="426"/>
      <w:jc w:val="both"/>
    </w:pPr>
    <w:rPr>
      <w:rFonts w:ascii="Times" w:hAnsi="Times"/>
      <w:sz w:val="24"/>
    </w:rPr>
  </w:style>
  <w:style w:type="paragraph" w:styleId="BodyText2">
    <w:name w:val="Body Text 2"/>
    <w:basedOn w:val="Normal"/>
    <w:link w:val="BodyText2Char"/>
    <w:rsid w:val="00D40425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 w:eastAsia="fi-FI"/>
    </w:rPr>
  </w:style>
  <w:style w:type="paragraph" w:styleId="Footer">
    <w:name w:val="footer"/>
    <w:basedOn w:val="Normal"/>
    <w:link w:val="FooterChar"/>
    <w:rsid w:val="006B6A4D"/>
    <w:pPr>
      <w:tabs>
        <w:tab w:val="center" w:pos="4320"/>
        <w:tab w:val="right" w:pos="8640"/>
      </w:tabs>
    </w:pPr>
    <w:rPr>
      <w:rFonts w:ascii="Times" w:hAnsi="Times"/>
      <w:sz w:val="24"/>
    </w:rPr>
  </w:style>
  <w:style w:type="character" w:styleId="Hyperlink">
    <w:name w:val="Hyperlink"/>
    <w:rsid w:val="00C32DA9"/>
    <w:rPr>
      <w:color w:val="0000FF"/>
      <w:u w:val="single"/>
    </w:rPr>
  </w:style>
  <w:style w:type="character" w:styleId="FollowedHyperlink">
    <w:name w:val="FollowedHyperlink"/>
    <w:rsid w:val="00FE7321"/>
    <w:rPr>
      <w:color w:val="800080"/>
      <w:u w:val="single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B9010A"/>
    <w:pPr>
      <w:spacing w:line="240" w:lineRule="atLeast"/>
      <w:ind w:left="425" w:hanging="425"/>
      <w:jc w:val="both"/>
    </w:pPr>
    <w:rPr>
      <w:rFonts w:ascii="New York" w:hAnsi="New York"/>
      <w:snapToGrid w:val="0"/>
      <w:sz w:val="24"/>
    </w:rPr>
  </w:style>
  <w:style w:type="character" w:customStyle="1" w:styleId="MathematicaFormatStandardForm">
    <w:name w:val="MathematicaFormatStandardForm"/>
    <w:uiPriority w:val="99"/>
    <w:rsid w:val="00B0751A"/>
    <w:rPr>
      <w:rFonts w:ascii="Courier" w:hAnsi="Courier" w:cs="Courier"/>
    </w:rPr>
  </w:style>
  <w:style w:type="character" w:customStyle="1" w:styleId="FooterChar">
    <w:name w:val="Footer Char"/>
    <w:link w:val="Footer"/>
    <w:rsid w:val="007A3F56"/>
    <w:rPr>
      <w:rFonts w:ascii="Times" w:hAnsi="Times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5336A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65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5C16"/>
    <w:rPr>
      <w:rFonts w:ascii="Tahoma" w:hAnsi="Tahoma" w:cs="Tahoma"/>
      <w:sz w:val="16"/>
      <w:szCs w:val="16"/>
      <w:lang w:val="en-GB" w:eastAsia="en-US"/>
    </w:rPr>
  </w:style>
  <w:style w:type="character" w:customStyle="1" w:styleId="Heading6Char">
    <w:name w:val="Heading 6 Char"/>
    <w:link w:val="Heading6"/>
    <w:rsid w:val="00065C16"/>
    <w:rPr>
      <w:b/>
      <w:sz w:val="24"/>
      <w:lang w:val="en-US"/>
    </w:rPr>
  </w:style>
  <w:style w:type="paragraph" w:customStyle="1" w:styleId="MTDisplayEquation">
    <w:name w:val="MTDisplayEquation"/>
    <w:basedOn w:val="Normal"/>
    <w:rsid w:val="00065C16"/>
    <w:pPr>
      <w:tabs>
        <w:tab w:val="center" w:pos="4560"/>
        <w:tab w:val="right" w:pos="9120"/>
      </w:tabs>
    </w:pPr>
    <w:rPr>
      <w:sz w:val="24"/>
      <w:lang w:val="en-US" w:eastAsia="fi-FI"/>
    </w:rPr>
  </w:style>
  <w:style w:type="paragraph" w:styleId="BodyText3">
    <w:name w:val="Body Text 3"/>
    <w:basedOn w:val="Normal"/>
    <w:link w:val="BodyText3Char"/>
    <w:rsid w:val="00065C16"/>
    <w:pPr>
      <w:tabs>
        <w:tab w:val="left" w:pos="567"/>
      </w:tabs>
      <w:spacing w:line="360" w:lineRule="exact"/>
      <w:ind w:right="-6"/>
      <w:jc w:val="both"/>
    </w:pPr>
    <w:rPr>
      <w:sz w:val="24"/>
      <w:lang w:val="en-US" w:eastAsia="fi-FI"/>
    </w:rPr>
  </w:style>
  <w:style w:type="character" w:customStyle="1" w:styleId="BodyText3Char">
    <w:name w:val="Body Text 3 Char"/>
    <w:link w:val="BodyText3"/>
    <w:rsid w:val="00065C16"/>
    <w:rPr>
      <w:sz w:val="24"/>
      <w:lang w:val="en-US"/>
    </w:rPr>
  </w:style>
  <w:style w:type="character" w:customStyle="1" w:styleId="BodyText2Char">
    <w:name w:val="Body Text 2 Char"/>
    <w:link w:val="BodyText2"/>
    <w:rsid w:val="00C32D28"/>
    <w:rPr>
      <w:sz w:val="28"/>
      <w:lang w:val="en-US"/>
    </w:rPr>
  </w:style>
  <w:style w:type="paragraph" w:styleId="Header">
    <w:name w:val="header"/>
    <w:basedOn w:val="Normal"/>
    <w:link w:val="HeaderChar"/>
    <w:unhideWhenUsed/>
    <w:rsid w:val="00C152D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152D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1.gif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UNI\Templates\laskar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BD490-8122-4A7D-8DE8-321A6952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laskari</Template>
  <TotalTime>15</TotalTime>
  <Pages>2</Pages>
  <Words>174</Words>
  <Characters>910</Characters>
  <Application>Microsoft Office Word</Application>
  <DocSecurity>0</DocSecurity>
  <Lines>47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 examples</vt:lpstr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cp:lastModifiedBy>Freund Jouni</cp:lastModifiedBy>
  <cp:revision>18</cp:revision>
  <cp:lastPrinted>2024-02-06T12:09:00Z</cp:lastPrinted>
  <dcterms:created xsi:type="dcterms:W3CDTF">2021-02-09T08:47:00Z</dcterms:created>
  <dcterms:modified xsi:type="dcterms:W3CDTF">2024-02-06T12:09:00Z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