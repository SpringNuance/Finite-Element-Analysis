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0B4F" w14:textId="77777777" w:rsidR="0095078B" w:rsidRDefault="0095078B" w:rsidP="0095078B">
      <w:pPr>
        <w:rPr>
          <w:sz w:val="32"/>
          <w:szCs w:val="32"/>
          <w:lang w:eastAsia="fi-FI"/>
        </w:rPr>
      </w:pPr>
    </w:p>
    <w:p w14:paraId="631CC018" w14:textId="77777777" w:rsidR="0095078B" w:rsidRPr="001E28DC" w:rsidRDefault="0095078B" w:rsidP="0095078B">
      <w:pPr>
        <w:rPr>
          <w:color w:val="0000FF"/>
          <w:sz w:val="32"/>
          <w:szCs w:val="32"/>
          <w:lang w:eastAsia="fi-FI"/>
        </w:rPr>
      </w:pPr>
      <w:r w:rsidRPr="001E28DC">
        <w:rPr>
          <w:sz w:val="32"/>
          <w:szCs w:val="32"/>
          <w:lang w:eastAsia="fi-FI"/>
        </w:rPr>
        <w:t>Name</w:t>
      </w:r>
      <w:r w:rsidRPr="001E28DC">
        <w:rPr>
          <w:color w:val="0000FF"/>
          <w:sz w:val="32"/>
          <w:szCs w:val="32"/>
          <w:lang w:eastAsia="fi-FI"/>
        </w:rPr>
        <w:t xml:space="preserve">_______________________ </w:t>
      </w:r>
      <w:r w:rsidRPr="001E28DC">
        <w:rPr>
          <w:sz w:val="32"/>
          <w:szCs w:val="32"/>
          <w:lang w:eastAsia="fi-FI"/>
        </w:rPr>
        <w:t>Student number</w:t>
      </w:r>
      <w:r w:rsidRPr="001E28DC">
        <w:rPr>
          <w:color w:val="0000FF"/>
          <w:sz w:val="32"/>
          <w:szCs w:val="32"/>
          <w:lang w:eastAsia="fi-FI"/>
        </w:rPr>
        <w:t>________________</w:t>
      </w:r>
    </w:p>
    <w:p w14:paraId="61025639" w14:textId="77777777" w:rsidR="0095078B" w:rsidRPr="001E28DC" w:rsidRDefault="0095078B" w:rsidP="0095078B">
      <w:pPr>
        <w:rPr>
          <w:b/>
          <w:sz w:val="32"/>
          <w:szCs w:val="32"/>
          <w:lang w:eastAsia="fi-FI"/>
        </w:rPr>
      </w:pPr>
    </w:p>
    <w:p w14:paraId="31B2AC10" w14:textId="77777777" w:rsidR="0095078B" w:rsidRPr="001E28DC" w:rsidRDefault="0095078B" w:rsidP="0095078B">
      <w:pPr>
        <w:jc w:val="both"/>
        <w:rPr>
          <w:sz w:val="24"/>
          <w:szCs w:val="24"/>
          <w:lang w:eastAsia="fi-FI"/>
        </w:rPr>
      </w:pPr>
    </w:p>
    <w:p w14:paraId="2E7FB61C" w14:textId="7466FF4B" w:rsidR="0095078B" w:rsidRDefault="00BD4FF5" w:rsidP="0095078B">
      <w:pPr>
        <w:ind w:left="425" w:hanging="425"/>
        <w:jc w:val="both"/>
        <w:rPr>
          <w:b/>
          <w:sz w:val="32"/>
          <w:szCs w:val="32"/>
          <w:lang w:eastAsia="fi-FI"/>
        </w:rPr>
      </w:pPr>
      <w:r>
        <w:rPr>
          <w:b/>
          <w:sz w:val="32"/>
          <w:szCs w:val="32"/>
          <w:lang w:eastAsia="fi-FI"/>
        </w:rPr>
        <w:t>A</w:t>
      </w:r>
      <w:r w:rsidR="0095078B" w:rsidRPr="002A4512">
        <w:rPr>
          <w:b/>
          <w:sz w:val="32"/>
          <w:szCs w:val="32"/>
          <w:lang w:eastAsia="fi-FI"/>
        </w:rPr>
        <w:t xml:space="preserve">ssignment </w:t>
      </w:r>
      <w:r>
        <w:rPr>
          <w:b/>
          <w:sz w:val="32"/>
          <w:szCs w:val="32"/>
          <w:lang w:eastAsia="fi-FI"/>
        </w:rPr>
        <w:t>3</w:t>
      </w:r>
    </w:p>
    <w:p w14:paraId="747A10E8" w14:textId="0F16C801" w:rsidR="00B26A8B" w:rsidRDefault="00116F88" w:rsidP="0095078B">
      <w:pPr>
        <w:ind w:left="425" w:hanging="425"/>
        <w:jc w:val="both"/>
        <w:rPr>
          <w:sz w:val="24"/>
          <w:szCs w:val="24"/>
          <w:lang w:val="en-US"/>
        </w:rPr>
      </w:pPr>
      <w:r>
        <w:rPr>
          <w:b/>
          <w:noProof/>
          <w:sz w:val="32"/>
          <w:szCs w:val="32"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FA17B1D" wp14:editId="7CA98D41">
                <wp:simplePos x="0" y="0"/>
                <wp:positionH relativeFrom="column">
                  <wp:posOffset>3650615</wp:posOffset>
                </wp:positionH>
                <wp:positionV relativeFrom="paragraph">
                  <wp:posOffset>99695</wp:posOffset>
                </wp:positionV>
                <wp:extent cx="2615565" cy="1272540"/>
                <wp:effectExtent l="0" t="0" r="0" b="3810"/>
                <wp:wrapSquare wrapText="bothSides"/>
                <wp:docPr id="1" name="Group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5565" cy="1272540"/>
                          <a:chOff x="3722" y="4715"/>
                          <a:chExt cx="4119" cy="2004"/>
                        </a:xfrm>
                      </wpg:grpSpPr>
                      <wps:wsp>
                        <wps:cNvPr id="2" name="Oval 1594"/>
                        <wps:cNvSpPr>
                          <a:spLocks noChangeArrowheads="1"/>
                        </wps:cNvSpPr>
                        <wps:spPr bwMode="auto">
                          <a:xfrm>
                            <a:off x="3829" y="5121"/>
                            <a:ext cx="450" cy="110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CC337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95"/>
                        <wps:cNvSpPr txBox="1">
                          <a:spLocks noChangeArrowheads="1"/>
                        </wps:cNvSpPr>
                        <wps:spPr bwMode="auto">
                          <a:xfrm>
                            <a:off x="3945" y="5105"/>
                            <a:ext cx="408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C8CC8" w14:textId="77777777" w:rsidR="003D791B" w:rsidRPr="00A008E3" w:rsidRDefault="003D791B" w:rsidP="003D791B">
                              <w:pPr>
                                <w:rPr>
                                  <w:lang w:val="fi-FI"/>
                                </w:rPr>
                              </w:pPr>
                              <w:r w:rsidRPr="00A008E3">
                                <w:rPr>
                                  <w:lang w:val="fi-FI"/>
                                </w:rPr>
                                <w:t>1</w:t>
                              </w:r>
                            </w:p>
                            <w:p w14:paraId="1A51A369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596"/>
                        <wpg:cNvGrpSpPr>
                          <a:grpSpLocks/>
                        </wpg:cNvGrpSpPr>
                        <wpg:grpSpPr bwMode="auto">
                          <a:xfrm>
                            <a:off x="4016" y="5502"/>
                            <a:ext cx="3204" cy="346"/>
                            <a:chOff x="1197" y="5766"/>
                            <a:chExt cx="9069" cy="981"/>
                          </a:xfrm>
                        </wpg:grpSpPr>
                        <wps:wsp>
                          <wps:cNvPr id="5" name="Freeform 1597"/>
                          <wps:cNvSpPr>
                            <a:spLocks/>
                          </wps:cNvSpPr>
                          <wps:spPr bwMode="auto">
                            <a:xfrm>
                              <a:off x="1197" y="5773"/>
                              <a:ext cx="8443" cy="974"/>
                            </a:xfrm>
                            <a:custGeom>
                              <a:avLst/>
                              <a:gdLst>
                                <a:gd name="T0" fmla="*/ 163 w 8443"/>
                                <a:gd name="T1" fmla="*/ 974 h 974"/>
                                <a:gd name="T2" fmla="*/ 8230 w 8443"/>
                                <a:gd name="T3" fmla="*/ 960 h 974"/>
                                <a:gd name="T4" fmla="*/ 8350 w 8443"/>
                                <a:gd name="T5" fmla="*/ 814 h 974"/>
                                <a:gd name="T6" fmla="*/ 8443 w 8443"/>
                                <a:gd name="T7" fmla="*/ 560 h 974"/>
                                <a:gd name="T8" fmla="*/ 8442 w 8443"/>
                                <a:gd name="T9" fmla="*/ 272 h 974"/>
                                <a:gd name="T10" fmla="*/ 8296 w 8443"/>
                                <a:gd name="T11" fmla="*/ 67 h 974"/>
                                <a:gd name="T12" fmla="*/ 8243 w 8443"/>
                                <a:gd name="T13" fmla="*/ 27 h 974"/>
                                <a:gd name="T14" fmla="*/ 8230 w 8443"/>
                                <a:gd name="T15" fmla="*/ 0 h 974"/>
                                <a:gd name="T16" fmla="*/ 288 w 8443"/>
                                <a:gd name="T17" fmla="*/ 23 h 974"/>
                                <a:gd name="T18" fmla="*/ 64 w 8443"/>
                                <a:gd name="T19" fmla="*/ 197 h 974"/>
                                <a:gd name="T20" fmla="*/ 0 w 8443"/>
                                <a:gd name="T21" fmla="*/ 509 h 974"/>
                                <a:gd name="T22" fmla="*/ 64 w 8443"/>
                                <a:gd name="T23" fmla="*/ 754 h 974"/>
                                <a:gd name="T24" fmla="*/ 163 w 8443"/>
                                <a:gd name="T25" fmla="*/ 974 h 9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443" h="974">
                                  <a:moveTo>
                                    <a:pt x="163" y="974"/>
                                  </a:moveTo>
                                  <a:lnTo>
                                    <a:pt x="8230" y="960"/>
                                  </a:lnTo>
                                  <a:lnTo>
                                    <a:pt x="8350" y="814"/>
                                  </a:lnTo>
                                  <a:lnTo>
                                    <a:pt x="8443" y="560"/>
                                  </a:lnTo>
                                  <a:lnTo>
                                    <a:pt x="8442" y="272"/>
                                  </a:lnTo>
                                  <a:lnTo>
                                    <a:pt x="8296" y="67"/>
                                  </a:lnTo>
                                  <a:lnTo>
                                    <a:pt x="8243" y="27"/>
                                  </a:lnTo>
                                  <a:lnTo>
                                    <a:pt x="8230" y="0"/>
                                  </a:lnTo>
                                  <a:lnTo>
                                    <a:pt x="288" y="23"/>
                                  </a:lnTo>
                                  <a:lnTo>
                                    <a:pt x="64" y="197"/>
                                  </a:lnTo>
                                  <a:lnTo>
                                    <a:pt x="0" y="509"/>
                                  </a:lnTo>
                                  <a:lnTo>
                                    <a:pt x="64" y="754"/>
                                  </a:lnTo>
                                  <a:lnTo>
                                    <a:pt x="163" y="974"/>
                                  </a:lnTo>
                                  <a:close/>
                                </a:path>
                              </a:pathLst>
                            </a:custGeom>
                            <a:pattFill prst="pct1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EEACAB" w14:textId="77777777" w:rsidR="00116F88" w:rsidRDefault="00116F88" w:rsidP="00116F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1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4" y="6243"/>
                              <a:ext cx="776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59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927" y="2037"/>
                              <a:ext cx="978" cy="8436"/>
                            </a:xfrm>
                            <a:prstGeom prst="can">
                              <a:avLst>
                                <a:gd name="adj" fmla="val 45525"/>
                              </a:avLst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1E42B38" w14:textId="77777777" w:rsidR="00116F88" w:rsidRDefault="00116F88" w:rsidP="00116F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rc 1600"/>
                          <wps:cNvSpPr>
                            <a:spLocks/>
                          </wps:cNvSpPr>
                          <wps:spPr bwMode="auto">
                            <a:xfrm flipV="1">
                              <a:off x="1425" y="5776"/>
                              <a:ext cx="189" cy="923"/>
                            </a:xfrm>
                            <a:custGeom>
                              <a:avLst/>
                              <a:gdLst>
                                <a:gd name="G0" fmla="+- 3537 0 0"/>
                                <a:gd name="G1" fmla="+- 21600 0 0"/>
                                <a:gd name="G2" fmla="+- 21600 0 0"/>
                                <a:gd name="T0" fmla="*/ 3279 w 25137"/>
                                <a:gd name="T1" fmla="*/ 2 h 43200"/>
                                <a:gd name="T2" fmla="*/ 0 w 25137"/>
                                <a:gd name="T3" fmla="*/ 42908 h 43200"/>
                                <a:gd name="T4" fmla="*/ 3537 w 25137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5137" h="43200" fill="none" extrusionOk="0">
                                  <a:moveTo>
                                    <a:pt x="3278" y="1"/>
                                  </a:moveTo>
                                  <a:cubicBezTo>
                                    <a:pt x="3364" y="0"/>
                                    <a:pt x="3450" y="0"/>
                                    <a:pt x="3537" y="0"/>
                                  </a:cubicBezTo>
                                  <a:cubicBezTo>
                                    <a:pt x="15466" y="0"/>
                                    <a:pt x="25137" y="9670"/>
                                    <a:pt x="25137" y="21600"/>
                                  </a:cubicBezTo>
                                  <a:cubicBezTo>
                                    <a:pt x="25137" y="33529"/>
                                    <a:pt x="15466" y="43200"/>
                                    <a:pt x="3537" y="43200"/>
                                  </a:cubicBezTo>
                                  <a:cubicBezTo>
                                    <a:pt x="2351" y="43200"/>
                                    <a:pt x="1168" y="43102"/>
                                    <a:pt x="-1" y="42908"/>
                                  </a:cubicBezTo>
                                </a:path>
                                <a:path w="25137" h="43200" stroke="0" extrusionOk="0">
                                  <a:moveTo>
                                    <a:pt x="3278" y="1"/>
                                  </a:moveTo>
                                  <a:cubicBezTo>
                                    <a:pt x="3364" y="0"/>
                                    <a:pt x="3450" y="0"/>
                                    <a:pt x="3537" y="0"/>
                                  </a:cubicBezTo>
                                  <a:cubicBezTo>
                                    <a:pt x="15466" y="0"/>
                                    <a:pt x="25137" y="9670"/>
                                    <a:pt x="25137" y="21600"/>
                                  </a:cubicBezTo>
                                  <a:cubicBezTo>
                                    <a:pt x="25137" y="33529"/>
                                    <a:pt x="15466" y="43200"/>
                                    <a:pt x="3537" y="43200"/>
                                  </a:cubicBezTo>
                                  <a:cubicBezTo>
                                    <a:pt x="2351" y="43200"/>
                                    <a:pt x="1168" y="43102"/>
                                    <a:pt x="-1" y="42908"/>
                                  </a:cubicBezTo>
                                  <a:lnTo>
                                    <a:pt x="3537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B6C35C" w14:textId="77777777" w:rsidR="00116F88" w:rsidRDefault="00116F88" w:rsidP="00116F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601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9440" y="6249"/>
                              <a:ext cx="8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1602"/>
                        <wps:cNvSpPr txBox="1">
                          <a:spLocks noChangeArrowheads="1"/>
                        </wps:cNvSpPr>
                        <wps:spPr bwMode="auto">
                          <a:xfrm>
                            <a:off x="7176" y="5405"/>
                            <a:ext cx="665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619C5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X,</w:t>
                              </w:r>
                              <w:r w:rsidRPr="00A008E3"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603"/>
                        <wps:cNvCnPr>
                          <a:cxnSpLocks noChangeShapeType="1"/>
                        </wps:cNvCnPr>
                        <wps:spPr bwMode="auto">
                          <a:xfrm>
                            <a:off x="4118" y="6241"/>
                            <a:ext cx="13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04"/>
                        <wps:cNvCnPr>
                          <a:cxnSpLocks noChangeShapeType="1"/>
                        </wps:cNvCnPr>
                        <wps:spPr bwMode="auto">
                          <a:xfrm>
                            <a:off x="6926" y="5908"/>
                            <a:ext cx="0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05"/>
                        <wps:cNvCnPr>
                          <a:cxnSpLocks noChangeShapeType="1"/>
                        </wps:cNvCnPr>
                        <wps:spPr bwMode="auto">
                          <a:xfrm>
                            <a:off x="4078" y="5923"/>
                            <a:ext cx="0" cy="38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606"/>
                        <wps:cNvSpPr>
                          <a:spLocks noChangeArrowheads="1"/>
                        </wps:cNvSpPr>
                        <wps:spPr bwMode="auto">
                          <a:xfrm>
                            <a:off x="4053" y="5638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6C179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07"/>
                        <wps:cNvSpPr>
                          <a:spLocks noChangeArrowheads="1"/>
                        </wps:cNvSpPr>
                        <wps:spPr bwMode="auto">
                          <a:xfrm>
                            <a:off x="6900" y="5638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C0066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608"/>
                        <wps:cNvSpPr>
                          <a:spLocks noChangeArrowheads="1"/>
                        </wps:cNvSpPr>
                        <wps:spPr bwMode="auto">
                          <a:xfrm>
                            <a:off x="6684" y="5100"/>
                            <a:ext cx="450" cy="110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E3359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609"/>
                        <wps:cNvSpPr txBox="1">
                          <a:spLocks noChangeArrowheads="1"/>
                        </wps:cNvSpPr>
                        <wps:spPr bwMode="auto">
                          <a:xfrm>
                            <a:off x="6748" y="5138"/>
                            <a:ext cx="50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C5AC6" w14:textId="77777777" w:rsidR="003D791B" w:rsidRPr="00A008E3" w:rsidRDefault="00E92D0F" w:rsidP="003D791B">
                              <w:pPr>
                                <w:rPr>
                                  <w:lang w:val="fi-FI"/>
                                </w:rPr>
                              </w:pPr>
                              <w:r>
                                <w:rPr>
                                  <w:lang w:val="fi-FI"/>
                                </w:rPr>
                                <w:t>2</w:t>
                              </w:r>
                            </w:p>
                            <w:p w14:paraId="3553166D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610"/>
                        <wps:cNvSpPr>
                          <a:spLocks noChangeArrowheads="1"/>
                        </wps:cNvSpPr>
                        <wps:spPr bwMode="auto">
                          <a:xfrm>
                            <a:off x="5435" y="5641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18BB4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611"/>
                        <wps:cNvSpPr txBox="1">
                          <a:spLocks noChangeArrowheads="1"/>
                        </wps:cNvSpPr>
                        <wps:spPr bwMode="auto">
                          <a:xfrm>
                            <a:off x="5311" y="5099"/>
                            <a:ext cx="491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CB634" w14:textId="77777777" w:rsidR="003D791B" w:rsidRPr="00A008E3" w:rsidRDefault="00E92D0F" w:rsidP="003D791B">
                              <w:pPr>
                                <w:rPr>
                                  <w:lang w:val="fi-FI"/>
                                </w:rPr>
                              </w:pPr>
                              <w:r>
                                <w:rPr>
                                  <w:lang w:val="fi-FI"/>
                                </w:rPr>
                                <w:t>3</w:t>
                              </w:r>
                            </w:p>
                            <w:p w14:paraId="5C16D037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612"/>
                        <wps:cNvSpPr txBox="1">
                          <a:spLocks noChangeArrowheads="1"/>
                        </wps:cNvSpPr>
                        <wps:spPr bwMode="auto">
                          <a:xfrm>
                            <a:off x="3722" y="6331"/>
                            <a:ext cx="859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EF504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Z,z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613"/>
                        <wps:cNvCnPr>
                          <a:cxnSpLocks noChangeShapeType="1"/>
                        </wps:cNvCnPr>
                        <wps:spPr bwMode="auto">
                          <a:xfrm>
                            <a:off x="5515" y="6248"/>
                            <a:ext cx="13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14"/>
                        <wps:cNvCnPr>
                          <a:cxnSpLocks noChangeShapeType="1"/>
                        </wps:cNvCnPr>
                        <wps:spPr bwMode="auto">
                          <a:xfrm>
                            <a:off x="5476" y="5890"/>
                            <a:ext cx="0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615"/>
                        <wps:cNvSpPr txBox="1">
                          <a:spLocks noChangeArrowheads="1"/>
                        </wps:cNvSpPr>
                        <wps:spPr bwMode="auto">
                          <a:xfrm>
                            <a:off x="4453" y="5879"/>
                            <a:ext cx="613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CD4BB" w14:textId="58FF8857" w:rsidR="003D791B" w:rsidRPr="00A008E3" w:rsidRDefault="000D6F4C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60" w14:anchorId="7A6E89E4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pt;height:13.15pt" o:ole="">
                                    <v:imagedata r:id="rId8" o:title=""/>
                                  </v:shape>
                                  <o:OLEObject Type="Embed" ProgID="Equation.DSMT4" ShapeID="_x0000_i1026" DrawAspect="Content" ObjectID="_1737540251" r:id="rId9"/>
                                </w:object>
                              </w:r>
                            </w:p>
                            <w:p w14:paraId="01B9E50D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616"/>
                        <wps:cNvSpPr txBox="1">
                          <a:spLocks noChangeArrowheads="1"/>
                        </wps:cNvSpPr>
                        <wps:spPr bwMode="auto">
                          <a:xfrm>
                            <a:off x="5834" y="5877"/>
                            <a:ext cx="613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bookmarkStart w:id="0" w:name="MTBlankEqn"/>
                            <w:p w14:paraId="111065B2" w14:textId="1EE02E65" w:rsidR="003D791B" w:rsidRPr="00A008E3" w:rsidRDefault="000D6F4C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60" w14:anchorId="23569D8C">
                                  <v:shape id="_x0000_i1028" type="#_x0000_t75" style="width:11pt;height:13.15pt" o:ole="">
                                    <v:imagedata r:id="rId10" o:title=""/>
                                  </v:shape>
                                  <o:OLEObject Type="Embed" ProgID="Equation.DSMT4" ShapeID="_x0000_i1028" DrawAspect="Content" ObjectID="_1737540252" r:id="rId11"/>
                                </w:object>
                              </w:r>
                              <w:bookmarkEnd w:id="0"/>
                            </w:p>
                            <w:p w14:paraId="3D1A1230" w14:textId="77777777" w:rsidR="003D791B" w:rsidRPr="00A008E3" w:rsidRDefault="003D791B" w:rsidP="003D791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5311" y="4715"/>
                            <a:ext cx="49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F236B" w14:textId="77777777" w:rsidR="00116F88" w:rsidRDefault="00116F88" w:rsidP="00116F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1620"/>
                        <wpg:cNvGrpSpPr>
                          <a:grpSpLocks/>
                        </wpg:cNvGrpSpPr>
                        <wpg:grpSpPr bwMode="auto">
                          <a:xfrm>
                            <a:off x="5985" y="5002"/>
                            <a:ext cx="491" cy="500"/>
                            <a:chOff x="2603" y="4878"/>
                            <a:chExt cx="491" cy="500"/>
                          </a:xfrm>
                        </wpg:grpSpPr>
                        <wps:wsp>
                          <wps:cNvPr id="27" name="Oval 16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5" y="4902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51D40" w14:textId="77777777" w:rsidR="00116F88" w:rsidRDefault="00116F88" w:rsidP="00116F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6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3" y="4878"/>
                              <a:ext cx="491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9609D" w14:textId="77777777" w:rsidR="002A20BE" w:rsidRPr="00A008E3" w:rsidRDefault="002A20BE" w:rsidP="002A20BE">
                                <w:pPr>
                                  <w:rPr>
                                    <w:lang w:val="fi-FI"/>
                                  </w:rPr>
                                </w:pPr>
                                <w:r w:rsidRPr="00A008E3">
                                  <w:rPr>
                                    <w:lang w:val="fi-FI"/>
                                  </w:rPr>
                                  <w:t>2</w:t>
                                </w:r>
                              </w:p>
                              <w:p w14:paraId="63EC1424" w14:textId="77777777" w:rsidR="002A20BE" w:rsidRPr="00A008E3" w:rsidRDefault="002A20BE" w:rsidP="002A20BE">
                                <w:pPr>
                                  <w:rPr>
                                    <w:i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621"/>
                        <wpg:cNvGrpSpPr>
                          <a:grpSpLocks/>
                        </wpg:cNvGrpSpPr>
                        <wpg:grpSpPr bwMode="auto">
                          <a:xfrm>
                            <a:off x="4696" y="4991"/>
                            <a:ext cx="491" cy="500"/>
                            <a:chOff x="2603" y="4878"/>
                            <a:chExt cx="491" cy="500"/>
                          </a:xfrm>
                        </wpg:grpSpPr>
                        <wps:wsp>
                          <wps:cNvPr id="30" name="Oval 16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5" y="4902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D70362" w14:textId="77777777" w:rsidR="00116F88" w:rsidRDefault="00116F88" w:rsidP="00116F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16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3" y="4878"/>
                              <a:ext cx="491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23EC06" w14:textId="77777777" w:rsidR="002A20BE" w:rsidRPr="00A008E3" w:rsidRDefault="002A20BE" w:rsidP="002A20BE">
                                <w:pPr>
                                  <w:rPr>
                                    <w:lang w:val="fi-FI"/>
                                  </w:rPr>
                                </w:pPr>
                                <w:r>
                                  <w:rPr>
                                    <w:lang w:val="fi-FI"/>
                                  </w:rPr>
                                  <w:t>1</w:t>
                                </w:r>
                              </w:p>
                              <w:p w14:paraId="242276ED" w14:textId="77777777" w:rsidR="002A20BE" w:rsidRPr="00A008E3" w:rsidRDefault="002A20BE" w:rsidP="002A20BE">
                                <w:pPr>
                                  <w:rPr>
                                    <w:i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17B1D" id="Group 1624" o:spid="_x0000_s1026" style="position:absolute;left:0;text-align:left;margin-left:287.45pt;margin-top:7.85pt;width:205.95pt;height:100.2pt;z-index:251657728" coordorigin="3722,4715" coordsize="4119,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">
                <v:oval id="Oval 1594" o:spid="_x0000_s1027" style="position:absolute;left:3829;top:5121;width:45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" fillcolor="black" stroked="f">
                  <v:fill r:id="rId12" o:title="" opacity="32896f" o:opacity2="32896f" type="pattern"/>
                  <v:textbox>
                    <w:txbxContent>
                      <w:p w14:paraId="0F3CC337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95" o:spid="_x0000_s1028" type="#_x0000_t202" style="position:absolute;left:3945;top:5105;width:408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81C8CC8" w14:textId="77777777" w:rsidR="003D791B" w:rsidRPr="00A008E3" w:rsidRDefault="003D791B" w:rsidP="003D791B">
                        <w:pPr>
                          <w:rPr>
                            <w:lang w:val="fi-FI"/>
                          </w:rPr>
                        </w:pPr>
                        <w:r w:rsidRPr="00A008E3">
                          <w:rPr>
                            <w:lang w:val="fi-FI"/>
                          </w:rPr>
                          <w:t>1</w:t>
                        </w:r>
                      </w:p>
                      <w:p w14:paraId="1A51A369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group id="Group 1596" o:spid="_x0000_s1029" style="position:absolute;left:4016;top:5502;width:3204;height:346" coordorigin="1197,5766" coordsize="9069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597" o:spid="_x0000_s1030" style="position:absolute;left:1197;top:5773;width:8443;height:974;visibility:visible;mso-wrap-style:square;v-text-anchor:top" coordsize="8443,9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" adj="-11796480,,5400" path="m163,974l8230,960,8350,814r93,-254l8442,272,8296,67,8243,27,8230,,288,23,64,197,,509,64,754r99,220xe" fillcolor="black" stroked="f">
                    <v:fill r:id="rId13" o:title="" type="pattern"/>
                    <v:stroke joinstyle="round"/>
                    <v:formulas/>
                    <v:path arrowok="t" o:connecttype="custom" o:connectlocs="163,974;8230,960;8350,814;8443,560;8442,272;8296,67;8243,27;8230,0;288,23;64,197;0,509;64,754;163,974" o:connectangles="0,0,0,0,0,0,0,0,0,0,0,0,0" textboxrect="0,0,8443,974"/>
                    <v:textbox>
                      <w:txbxContent>
                        <w:p w14:paraId="68EEACAB" w14:textId="77777777" w:rsidR="00116F88" w:rsidRDefault="00116F88" w:rsidP="00116F88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Line 1598" o:spid="_x0000_s1031" style="position:absolute;visibility:visible;mso-wrap-style:square" from="1414,6243" to="9179,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" strokeweight="1pt">
                    <v:stroke dashstyle="dash"/>
                  </v:lin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1599" o:spid="_x0000_s1032" type="#_x0000_t22" style="position:absolute;left:4927;top:2037;width:978;height:843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" adj="1140" filled="f" strokeweight="1.25pt">
                    <v:textbox>
                      <w:txbxContent>
                        <w:p w14:paraId="51E42B38" w14:textId="77777777" w:rsidR="00116F88" w:rsidRDefault="00116F88" w:rsidP="00116F88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Arc 1600" o:spid="_x0000_s1033" style="position:absolute;left:1425;top:5776;width:189;height:923;flip:y;visibility:visible;mso-wrap-style:square;v-text-anchor:top" coordsize="25137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" adj="-11796480,,5400" path="m3278,1nfc3364,,3450,,3537,,15466,,25137,9670,25137,21600v,11929,-9671,21600,-21600,21600c2351,43200,1168,43102,-1,42908em3278,1nsc3364,,3450,,3537,,15466,,25137,9670,25137,21600v,11929,-9671,21600,-21600,21600c2351,43200,1168,43102,-1,42908l3537,21600,3278,1xe" filled="f" strokeweight="1.5pt">
                    <v:stroke dashstyle="dash" joinstyle="round"/>
                    <v:formulas/>
                    <v:path arrowok="t" o:extrusionok="f" o:connecttype="custom" o:connectlocs="25,0;0,917;27,462" o:connectangles="0,0,0" textboxrect="0,0,25137,43200"/>
                    <v:textbox>
                      <w:txbxContent>
                        <w:p w14:paraId="0FB6C35C" w14:textId="77777777" w:rsidR="00116F88" w:rsidRDefault="00116F88" w:rsidP="00116F88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Line 1601" o:spid="_x0000_s1034" style="position:absolute;rotation:180;visibility:visible;mso-wrap-style:square" from="9440,6249" to="10266,6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" strokeweight="1pt">
                    <v:stroke startarrowlength="long" endarrowwidth="narrow" endarrowlength="long"/>
                  </v:line>
                </v:group>
                <v:shape id="Text Box 1602" o:spid="_x0000_s1035" type="#_x0000_t202" style="position:absolute;left:7176;top:5405;width:66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8D619C5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X,</w:t>
                        </w:r>
                        <w:r w:rsidRPr="00A008E3"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603" o:spid="_x0000_s1036" style="position:absolute;visibility:visible;mso-wrap-style:square" from="4118,6241" to="5444,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1604" o:spid="_x0000_s1037" style="position:absolute;visibility:visible;mso-wrap-style:square" from="6926,5908" to="6926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605" o:spid="_x0000_s1038" style="position:absolute;visibility:visible;mso-wrap-style:square" from="4078,5923" to="4078,6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oval id="Oval 1606" o:spid="_x0000_s1039" style="position:absolute;left:4053;top:5638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" fillcolor="black" stroked="f">
                  <v:textbox>
                    <w:txbxContent>
                      <w:p w14:paraId="5B76C179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oval>
                <v:oval id="Oval 1607" o:spid="_x0000_s1040" style="position:absolute;left:6900;top:5638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" fillcolor="black" stroked="f">
                  <v:textbox>
                    <w:txbxContent>
                      <w:p w14:paraId="596C0066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oval>
                <v:oval id="Oval 1608" o:spid="_x0000_s1041" style="position:absolute;left:6684;top:5100;width:45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" fillcolor="black" stroked="f">
                  <v:fill r:id="rId12" o:title="" opacity="32896f" o:opacity2="32896f" type="pattern"/>
                  <v:textbox>
                    <w:txbxContent>
                      <w:p w14:paraId="73AE3359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oval>
                <v:shape id="Text Box 1609" o:spid="_x0000_s1042" type="#_x0000_t202" style="position:absolute;left:6748;top:5138;width:507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C9C5AC6" w14:textId="77777777" w:rsidR="003D791B" w:rsidRPr="00A008E3" w:rsidRDefault="00E92D0F" w:rsidP="003D791B">
                        <w:pPr>
                          <w:rPr>
                            <w:lang w:val="fi-FI"/>
                          </w:rPr>
                        </w:pPr>
                        <w:r>
                          <w:rPr>
                            <w:lang w:val="fi-FI"/>
                          </w:rPr>
                          <w:t>2</w:t>
                        </w:r>
                      </w:p>
                      <w:p w14:paraId="3553166D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oval id="Oval 1610" o:spid="_x0000_s1043" style="position:absolute;left:5435;top:5641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0Rj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" fillcolor="black" stroked="f">
                  <v:textbox>
                    <w:txbxContent>
                      <w:p w14:paraId="04918BB4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oval>
                <v:shape id="Text Box 1611" o:spid="_x0000_s1044" type="#_x0000_t202" style="position:absolute;left:5311;top:5099;width:491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8ECB634" w14:textId="77777777" w:rsidR="003D791B" w:rsidRPr="00A008E3" w:rsidRDefault="00E92D0F" w:rsidP="003D791B">
                        <w:pPr>
                          <w:rPr>
                            <w:lang w:val="fi-FI"/>
                          </w:rPr>
                        </w:pPr>
                        <w:r>
                          <w:rPr>
                            <w:lang w:val="fi-FI"/>
                          </w:rPr>
                          <w:t>3</w:t>
                        </w:r>
                      </w:p>
                      <w:p w14:paraId="5C16D037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shape id="Text Box 1612" o:spid="_x0000_s1045" type="#_x0000_t202" style="position:absolute;left:3722;top:6331;width:859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B7EF504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Z,z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613" o:spid="_x0000_s1046" style="position:absolute;visibility:visible;mso-wrap-style:square" from="5515,6248" to="6841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614" o:spid="_x0000_s1047" style="position:absolute;visibility:visible;mso-wrap-style:square" from="5476,5890" to="5476,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shape id="Text Box 1615" o:spid="_x0000_s1048" type="#_x0000_t202" style="position:absolute;left:4453;top:5879;width:61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D3CD4BB" w14:textId="58FF8857" w:rsidR="003D791B" w:rsidRPr="00A008E3" w:rsidRDefault="000D6F4C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20" w:dyaOrig="260" w14:anchorId="7A6E89E4">
                            <v:shape id="_x0000_i1026" type="#_x0000_t75" style="width:11pt;height:13.15pt" o:ole="">
                              <v:imagedata r:id="rId8" o:title=""/>
                            </v:shape>
                            <o:OLEObject Type="Embed" ProgID="Equation.DSMT4" ShapeID="_x0000_i1026" DrawAspect="Content" ObjectID="_1737540251" r:id="rId14"/>
                          </w:object>
                        </w:r>
                      </w:p>
                      <w:p w14:paraId="01B9E50D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shape id="Text Box 1616" o:spid="_x0000_s1049" type="#_x0000_t202" style="position:absolute;left:5834;top:5877;width:61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bookmarkStart w:id="1" w:name="MTBlankEqn"/>
                      <w:p w14:paraId="111065B2" w14:textId="1EE02E65" w:rsidR="003D791B" w:rsidRPr="00A008E3" w:rsidRDefault="000D6F4C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20" w:dyaOrig="260" w14:anchorId="23569D8C">
                            <v:shape id="_x0000_i1028" type="#_x0000_t75" style="width:11pt;height:13.15pt" o:ole="">
                              <v:imagedata r:id="rId10" o:title=""/>
                            </v:shape>
                            <o:OLEObject Type="Embed" ProgID="Equation.DSMT4" ShapeID="_x0000_i1028" DrawAspect="Content" ObjectID="_1737540252" r:id="rId15"/>
                          </w:object>
                        </w:r>
                        <w:bookmarkEnd w:id="1"/>
                      </w:p>
                      <w:p w14:paraId="3D1A1230" w14:textId="77777777" w:rsidR="003D791B" w:rsidRPr="00A008E3" w:rsidRDefault="003D791B" w:rsidP="003D791B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rect id="Rectangle 1617" o:spid="_x0000_s1050" style="position:absolute;left:5311;top:4715;width:49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14:paraId="0C8F236B" w14:textId="77777777" w:rsidR="00116F88" w:rsidRDefault="00116F88" w:rsidP="00116F88">
                        <w:pPr>
                          <w:jc w:val="center"/>
                        </w:pPr>
                      </w:p>
                    </w:txbxContent>
                  </v:textbox>
                </v:rect>
                <v:group id="Group 1620" o:spid="_x0000_s1051" style="position:absolute;left:5985;top:5002;width:491;height:500" coordorigin="2603,4878" coordsize="49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1618" o:spid="_x0000_s1052" style="position:absolute;left:2645;top:4902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  <v:textbox>
                      <w:txbxContent>
                        <w:p w14:paraId="2A951D40" w14:textId="77777777" w:rsidR="00116F88" w:rsidRDefault="00116F88" w:rsidP="00116F88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1619" o:spid="_x0000_s1053" type="#_x0000_t202" style="position:absolute;left:2603;top:4878;width:491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13A9609D" w14:textId="77777777" w:rsidR="002A20BE" w:rsidRPr="00A008E3" w:rsidRDefault="002A20BE" w:rsidP="002A20BE">
                          <w:pPr>
                            <w:rPr>
                              <w:lang w:val="fi-FI"/>
                            </w:rPr>
                          </w:pPr>
                          <w:r w:rsidRPr="00A008E3">
                            <w:rPr>
                              <w:lang w:val="fi-FI"/>
                            </w:rPr>
                            <w:t>2</w:t>
                          </w:r>
                        </w:p>
                        <w:p w14:paraId="63EC1424" w14:textId="77777777" w:rsidR="002A20BE" w:rsidRPr="00A008E3" w:rsidRDefault="002A20BE" w:rsidP="002A20BE">
                          <w:pPr>
                            <w:rPr>
                              <w:i/>
                              <w:sz w:val="24"/>
                              <w:szCs w:val="24"/>
                              <w:lang w:val="fi-FI"/>
                            </w:rPr>
                          </w:pPr>
                        </w:p>
                      </w:txbxContent>
                    </v:textbox>
                  </v:shape>
                </v:group>
                <v:group id="Group 1621" o:spid="_x0000_s1054" style="position:absolute;left:4696;top:4991;width:491;height:500" coordorigin="2603,4878" coordsize="49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Oval 1622" o:spid="_x0000_s1055" style="position:absolute;left:2645;top:4902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>
                    <v:textbox>
                      <w:txbxContent>
                        <w:p w14:paraId="3DD70362" w14:textId="77777777" w:rsidR="00116F88" w:rsidRDefault="00116F88" w:rsidP="00116F88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1623" o:spid="_x0000_s1056" type="#_x0000_t202" style="position:absolute;left:2603;top:4878;width:491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5323EC06" w14:textId="77777777" w:rsidR="002A20BE" w:rsidRPr="00A008E3" w:rsidRDefault="002A20BE" w:rsidP="002A20BE">
                          <w:pPr>
                            <w:rPr>
                              <w:lang w:val="fi-FI"/>
                            </w:rPr>
                          </w:pPr>
                          <w:r>
                            <w:rPr>
                              <w:lang w:val="fi-FI"/>
                            </w:rPr>
                            <w:t>1</w:t>
                          </w:r>
                        </w:p>
                        <w:p w14:paraId="242276ED" w14:textId="77777777" w:rsidR="002A20BE" w:rsidRPr="00A008E3" w:rsidRDefault="002A20BE" w:rsidP="002A20BE">
                          <w:pPr>
                            <w:rPr>
                              <w:i/>
                              <w:sz w:val="24"/>
                              <w:szCs w:val="24"/>
                              <w:lang w:val="fi-FI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09E79217" w14:textId="64F62F6A" w:rsidR="00E92D0F" w:rsidRPr="002922D7" w:rsidRDefault="003D791B" w:rsidP="00E92D0F">
      <w:pPr>
        <w:spacing w:line="360" w:lineRule="exact"/>
        <w:jc w:val="both"/>
        <w:rPr>
          <w:sz w:val="24"/>
          <w:szCs w:val="24"/>
          <w:lang w:val="en-US"/>
        </w:rPr>
      </w:pPr>
      <w:bookmarkStart w:id="2" w:name="_Hlk504935095"/>
      <w:r w:rsidRPr="000A229B">
        <w:rPr>
          <w:bCs/>
          <w:sz w:val="24"/>
          <w:szCs w:val="24"/>
        </w:rPr>
        <w:t>E</w:t>
      </w:r>
      <w:r w:rsidR="00E92D0F" w:rsidRPr="000A229B">
        <w:rPr>
          <w:bCs/>
          <w:sz w:val="24"/>
          <w:szCs w:val="24"/>
        </w:rPr>
        <w:t xml:space="preserve">lectric current </w:t>
      </w:r>
      <w:r w:rsidR="00E92D0F">
        <w:rPr>
          <w:bCs/>
          <w:sz w:val="24"/>
          <w:szCs w:val="24"/>
        </w:rPr>
        <w:t xml:space="preserve">causes heat generation in the bar shown. Calculate the temperature at the </w:t>
      </w:r>
      <w:r w:rsidR="00116F88">
        <w:rPr>
          <w:bCs/>
          <w:sz w:val="24"/>
          <w:szCs w:val="24"/>
        </w:rPr>
        <w:t>centre</w:t>
      </w:r>
      <w:r w:rsidR="00E92D0F">
        <w:rPr>
          <w:bCs/>
          <w:sz w:val="24"/>
          <w:szCs w:val="24"/>
        </w:rPr>
        <w:t xml:space="preserve"> if the wall temperature (nodes 1 and 2) is </w:t>
      </w:r>
      <w:r w:rsidR="000D6F4C" w:rsidRPr="000D6F4C">
        <w:rPr>
          <w:position w:val="-6"/>
        </w:rPr>
        <w:object w:dxaOrig="320" w:dyaOrig="279" w14:anchorId="15FDED3C">
          <v:shape id="_x0000_i1029" type="#_x0000_t75" style="width:16pt;height:13.85pt" o:ole="">
            <v:imagedata r:id="rId16" o:title=""/>
          </v:shape>
          <o:OLEObject Type="Embed" ProgID="Equation.DSMT4" ShapeID="_x0000_i1029" DrawAspect="Content" ObjectID="_1737540212" r:id="rId17"/>
        </w:object>
      </w:r>
      <w:r w:rsidR="00E92D0F">
        <w:rPr>
          <w:sz w:val="24"/>
          <w:szCs w:val="24"/>
          <w:lang w:val="en-US"/>
        </w:rPr>
        <w:t xml:space="preserve">. Cross sectional area </w:t>
      </w:r>
      <w:r w:rsidR="000D6F4C" w:rsidRPr="00025957">
        <w:rPr>
          <w:position w:val="-4"/>
        </w:rPr>
        <w:object w:dxaOrig="240" w:dyaOrig="260" w14:anchorId="3EAEA3C3">
          <v:shape id="_x0000_i1030" type="#_x0000_t75" style="width:12pt;height:13.15pt" o:ole="">
            <v:imagedata r:id="rId18" o:title=""/>
          </v:shape>
          <o:OLEObject Type="Embed" ProgID="Equation.DSMT4" ShapeID="_x0000_i1030" DrawAspect="Content" ObjectID="_1737540213" r:id="rId19"/>
        </w:object>
      </w:r>
      <w:r w:rsidR="00E92D0F">
        <w:rPr>
          <w:sz w:val="24"/>
          <w:szCs w:val="24"/>
          <w:lang w:val="en-US"/>
        </w:rPr>
        <w:t xml:space="preserve">, thermal </w:t>
      </w:r>
      <w:r w:rsidR="00E92D0F" w:rsidRPr="00911372">
        <w:rPr>
          <w:sz w:val="24"/>
          <w:szCs w:val="24"/>
          <w:lang w:val="en-US"/>
        </w:rPr>
        <w:t>conductivity</w:t>
      </w:r>
      <w:r w:rsidR="00E92D0F">
        <w:rPr>
          <w:sz w:val="24"/>
          <w:szCs w:val="24"/>
          <w:lang w:val="en-US"/>
        </w:rPr>
        <w:t xml:space="preserve"> </w:t>
      </w:r>
      <w:r w:rsidR="000D6F4C" w:rsidRPr="000D6F4C">
        <w:rPr>
          <w:position w:val="-6"/>
        </w:rPr>
        <w:object w:dxaOrig="200" w:dyaOrig="279" w14:anchorId="60257D6D">
          <v:shape id="_x0000_i1031" type="#_x0000_t75" style="width:10pt;height:13.85pt" o:ole="">
            <v:imagedata r:id="rId20" o:title=""/>
          </v:shape>
          <o:OLEObject Type="Embed" ProgID="Equation.DSMT4" ShapeID="_x0000_i1031" DrawAspect="Content" ObjectID="_1737540214" r:id="rId21"/>
        </w:object>
      </w:r>
      <w:r w:rsidR="00E92D0F" w:rsidRPr="002922D7">
        <w:rPr>
          <w:sz w:val="24"/>
          <w:szCs w:val="24"/>
          <w:lang w:val="en-US"/>
        </w:rPr>
        <w:t>, and h</w:t>
      </w:r>
      <w:r w:rsidR="00E92D0F">
        <w:rPr>
          <w:sz w:val="24"/>
          <w:szCs w:val="24"/>
          <w:lang w:val="en-US"/>
        </w:rPr>
        <w:t xml:space="preserve">eat production rate per unit length </w:t>
      </w:r>
      <w:r w:rsidR="000D6F4C" w:rsidRPr="000D6F4C">
        <w:rPr>
          <w:position w:val="-6"/>
        </w:rPr>
        <w:object w:dxaOrig="180" w:dyaOrig="220" w14:anchorId="17E3A780">
          <v:shape id="_x0000_i1032" type="#_x0000_t75" style="width:9pt;height:11pt" o:ole="">
            <v:imagedata r:id="rId22" o:title=""/>
          </v:shape>
          <o:OLEObject Type="Embed" ProgID="Equation.DSMT4" ShapeID="_x0000_i1032" DrawAspect="Content" ObjectID="_1737540215" r:id="rId23"/>
        </w:object>
      </w:r>
      <w:r w:rsidR="00E92D0F" w:rsidRPr="002922D7">
        <w:rPr>
          <w:sz w:val="24"/>
          <w:szCs w:val="24"/>
          <w:lang w:val="en-US"/>
        </w:rPr>
        <w:t xml:space="preserve"> are constants.</w:t>
      </w:r>
    </w:p>
    <w:p w14:paraId="13DC2EEF" w14:textId="77777777" w:rsidR="002A20BE" w:rsidRPr="009472EF" w:rsidRDefault="002A20BE" w:rsidP="00E92D0F">
      <w:pPr>
        <w:spacing w:line="360" w:lineRule="exact"/>
        <w:jc w:val="both"/>
        <w:rPr>
          <w:sz w:val="24"/>
          <w:szCs w:val="24"/>
          <w:lang w:val="en-US"/>
        </w:rPr>
      </w:pPr>
    </w:p>
    <w:p w14:paraId="0101519B" w14:textId="77777777" w:rsidR="003D791B" w:rsidRPr="005242CF" w:rsidRDefault="003D791B" w:rsidP="003D791B">
      <w:pPr>
        <w:spacing w:line="360" w:lineRule="exact"/>
        <w:jc w:val="both"/>
        <w:rPr>
          <w:b/>
          <w:sz w:val="24"/>
          <w:szCs w:val="24"/>
          <w:lang w:val="en-US"/>
        </w:rPr>
      </w:pPr>
      <w:r w:rsidRPr="005242CF">
        <w:rPr>
          <w:b/>
          <w:sz w:val="24"/>
          <w:szCs w:val="24"/>
          <w:lang w:val="en-US"/>
        </w:rPr>
        <w:t>Solution</w:t>
      </w:r>
      <w:r w:rsidR="002A4512">
        <w:rPr>
          <w:b/>
          <w:sz w:val="24"/>
          <w:szCs w:val="24"/>
          <w:lang w:val="en-US"/>
        </w:rPr>
        <w:t xml:space="preserve"> template</w:t>
      </w:r>
    </w:p>
    <w:p w14:paraId="2AA4656D" w14:textId="77777777" w:rsidR="003D791B" w:rsidRPr="005242CF" w:rsidRDefault="003D791B" w:rsidP="003D791B">
      <w:pPr>
        <w:spacing w:line="360" w:lineRule="exact"/>
        <w:jc w:val="both"/>
        <w:rPr>
          <w:sz w:val="24"/>
          <w:szCs w:val="24"/>
          <w:lang w:val="en-US"/>
        </w:rPr>
      </w:pPr>
      <w:r w:rsidRPr="005242CF">
        <w:rPr>
          <w:sz w:val="24"/>
          <w:szCs w:val="24"/>
          <w:lang w:val="en-US"/>
        </w:rPr>
        <w:t xml:space="preserve">In a pure heat conduction problem, density expressions of the bar model are given </w:t>
      </w:r>
      <w:proofErr w:type="gramStart"/>
      <w:r w:rsidRPr="005242CF">
        <w:rPr>
          <w:sz w:val="24"/>
          <w:szCs w:val="24"/>
          <w:lang w:val="en-US"/>
        </w:rPr>
        <w:t>by</w:t>
      </w:r>
      <w:proofErr w:type="gramEnd"/>
    </w:p>
    <w:p w14:paraId="7FD3D053" w14:textId="77777777" w:rsidR="003D791B" w:rsidRPr="005242CF" w:rsidRDefault="003D791B" w:rsidP="003D791B">
      <w:pPr>
        <w:jc w:val="both"/>
        <w:rPr>
          <w:b/>
          <w:sz w:val="24"/>
          <w:szCs w:val="24"/>
          <w:lang w:val="en-US"/>
        </w:rPr>
      </w:pPr>
    </w:p>
    <w:p w14:paraId="7BEC01AA" w14:textId="22AF22AD" w:rsidR="003D791B" w:rsidRPr="005242CF" w:rsidRDefault="000D6F4C" w:rsidP="003D791B">
      <w:pPr>
        <w:jc w:val="both"/>
        <w:rPr>
          <w:sz w:val="24"/>
          <w:szCs w:val="24"/>
        </w:rPr>
      </w:pPr>
      <w:r w:rsidRPr="000D6F4C">
        <w:rPr>
          <w:position w:val="-24"/>
        </w:rPr>
        <w:object w:dxaOrig="2100" w:dyaOrig="620" w14:anchorId="1B0C3C03">
          <v:shape id="_x0000_i1033" type="#_x0000_t75" style="width:104.85pt;height:31pt" o:ole="">
            <v:imagedata r:id="rId24" o:title=""/>
          </v:shape>
          <o:OLEObject Type="Embed" ProgID="Equation.DSMT4" ShapeID="_x0000_i1033" DrawAspect="Content" ObjectID="_1737540216" r:id="rId25"/>
        </w:object>
      </w:r>
      <w:r w:rsidR="003D791B" w:rsidRPr="005242CF">
        <w:rPr>
          <w:sz w:val="24"/>
          <w:szCs w:val="24"/>
        </w:rPr>
        <w:t xml:space="preserve"> and </w:t>
      </w:r>
      <w:r w:rsidRPr="000D6F4C">
        <w:rPr>
          <w:position w:val="-12"/>
        </w:rPr>
        <w:object w:dxaOrig="1260" w:dyaOrig="420" w14:anchorId="49C13744">
          <v:shape id="_x0000_i1034" type="#_x0000_t75" style="width:63pt;height:21pt" o:ole="">
            <v:imagedata r:id="rId26" o:title=""/>
          </v:shape>
          <o:OLEObject Type="Embed" ProgID="Equation.DSMT4" ShapeID="_x0000_i1034" DrawAspect="Content" ObjectID="_1737540217" r:id="rId27"/>
        </w:object>
      </w:r>
    </w:p>
    <w:p w14:paraId="2808C295" w14:textId="77777777" w:rsidR="003D791B" w:rsidRPr="005242CF" w:rsidRDefault="003D791B" w:rsidP="003D791B">
      <w:pPr>
        <w:jc w:val="both"/>
        <w:rPr>
          <w:b/>
          <w:sz w:val="24"/>
          <w:szCs w:val="24"/>
          <w:lang w:val="en-US"/>
        </w:rPr>
      </w:pPr>
    </w:p>
    <w:p w14:paraId="731D904A" w14:textId="23AE7E54" w:rsidR="003D791B" w:rsidRPr="005242CF" w:rsidRDefault="003D791B" w:rsidP="003D791B">
      <w:pPr>
        <w:spacing w:line="360" w:lineRule="exact"/>
        <w:jc w:val="both"/>
        <w:rPr>
          <w:position w:val="-6"/>
          <w:sz w:val="24"/>
          <w:szCs w:val="24"/>
          <w:lang w:val="en-US"/>
        </w:rPr>
      </w:pPr>
      <w:r w:rsidRPr="005242CF">
        <w:rPr>
          <w:color w:val="000000"/>
          <w:sz w:val="24"/>
          <w:szCs w:val="24"/>
          <w:lang w:val="en-US"/>
        </w:rPr>
        <w:t xml:space="preserve">in which </w:t>
      </w:r>
      <w:r w:rsidR="000D6F4C" w:rsidRPr="000D6F4C">
        <w:rPr>
          <w:position w:val="-6"/>
        </w:rPr>
        <w:object w:dxaOrig="220" w:dyaOrig="279" w14:anchorId="087C0273">
          <v:shape id="_x0000_i1035" type="#_x0000_t75" style="width:11pt;height:13.85pt" o:ole="">
            <v:imagedata r:id="rId28" o:title=""/>
          </v:shape>
          <o:OLEObject Type="Embed" ProgID="Equation.DSMT4" ShapeID="_x0000_i1035" DrawAspect="Content" ObjectID="_1737540218" r:id="rId29"/>
        </w:object>
      </w:r>
      <w:r w:rsidRPr="005242CF">
        <w:rPr>
          <w:color w:val="000000"/>
          <w:sz w:val="24"/>
          <w:szCs w:val="24"/>
          <w:lang w:val="en-US"/>
        </w:rPr>
        <w:t xml:space="preserve"> is the temperature, </w:t>
      </w:r>
      <w:r w:rsidR="000D6F4C" w:rsidRPr="000D6F4C">
        <w:rPr>
          <w:position w:val="-6"/>
        </w:rPr>
        <w:object w:dxaOrig="200" w:dyaOrig="279" w14:anchorId="78B55011">
          <v:shape id="_x0000_i1036" type="#_x0000_t75" style="width:10pt;height:13.85pt" o:ole="">
            <v:imagedata r:id="rId30" o:title=""/>
          </v:shape>
          <o:OLEObject Type="Embed" ProgID="Equation.DSMT4" ShapeID="_x0000_i1036" DrawAspect="Content" ObjectID="_1737540219" r:id="rId31"/>
        </w:object>
      </w:r>
      <w:r w:rsidRPr="005242CF">
        <w:rPr>
          <w:color w:val="000000"/>
          <w:sz w:val="24"/>
          <w:szCs w:val="24"/>
          <w:lang w:val="en-US"/>
        </w:rPr>
        <w:t xml:space="preserve"> the thermal conductivity, and </w:t>
      </w:r>
      <w:r w:rsidR="000D6F4C" w:rsidRPr="000D6F4C">
        <w:rPr>
          <w:position w:val="-6"/>
        </w:rPr>
        <w:object w:dxaOrig="180" w:dyaOrig="220" w14:anchorId="52D3FAA7">
          <v:shape id="_x0000_i1037" type="#_x0000_t75" style="width:9pt;height:11pt" o:ole="">
            <v:imagedata r:id="rId32" o:title=""/>
          </v:shape>
          <o:OLEObject Type="Embed" ProgID="Equation.DSMT4" ShapeID="_x0000_i1037" DrawAspect="Content" ObjectID="_1737540220" r:id="rId33"/>
        </w:object>
      </w:r>
      <w:r w:rsidRPr="005242CF">
        <w:rPr>
          <w:color w:val="000000"/>
          <w:sz w:val="24"/>
          <w:szCs w:val="24"/>
          <w:lang w:val="en-US"/>
        </w:rPr>
        <w:t xml:space="preserve"> the rate of heat production (per unit length). </w:t>
      </w:r>
    </w:p>
    <w:p w14:paraId="50354FA2" w14:textId="77777777" w:rsidR="003D791B" w:rsidRPr="005242CF" w:rsidRDefault="003D791B" w:rsidP="003D791B">
      <w:pPr>
        <w:jc w:val="both"/>
        <w:rPr>
          <w:sz w:val="24"/>
          <w:szCs w:val="24"/>
          <w:lang w:val="en-US"/>
        </w:rPr>
      </w:pPr>
    </w:p>
    <w:p w14:paraId="283CD14B" w14:textId="0C2CA660" w:rsidR="003D791B" w:rsidRPr="005242CF" w:rsidRDefault="003D791B" w:rsidP="003D791B">
      <w:pPr>
        <w:tabs>
          <w:tab w:val="left" w:pos="0"/>
        </w:tabs>
        <w:spacing w:line="360" w:lineRule="exact"/>
        <w:jc w:val="both"/>
        <w:rPr>
          <w:color w:val="000000"/>
          <w:sz w:val="24"/>
          <w:szCs w:val="24"/>
          <w:lang w:val="en-US"/>
        </w:rPr>
      </w:pPr>
      <w:r w:rsidRPr="005242CF">
        <w:rPr>
          <w:sz w:val="24"/>
          <w:szCs w:val="24"/>
        </w:rPr>
        <w:t xml:space="preserve">For bar 1, </w:t>
      </w:r>
      <w:r w:rsidRPr="005242CF">
        <w:rPr>
          <w:color w:val="000000"/>
          <w:sz w:val="24"/>
          <w:szCs w:val="24"/>
          <w:lang w:val="en-US"/>
        </w:rPr>
        <w:t xml:space="preserve">the nodal temperatures are </w:t>
      </w:r>
      <w:r w:rsidR="000D6F4C" w:rsidRPr="000D6F4C">
        <w:rPr>
          <w:position w:val="-12"/>
        </w:rPr>
        <w:object w:dxaOrig="760" w:dyaOrig="360" w14:anchorId="77DEFEA7">
          <v:shape id="_x0000_i1038" type="#_x0000_t75" style="width:38pt;height:18.15pt" o:ole="">
            <v:imagedata r:id="rId34" o:title=""/>
          </v:shape>
          <o:OLEObject Type="Embed" ProgID="Equation.DSMT4" ShapeID="_x0000_i1038" DrawAspect="Content" ObjectID="_1737540221" r:id="rId35"/>
        </w:object>
      </w:r>
      <w:r w:rsidRPr="005242CF">
        <w:rPr>
          <w:color w:val="000000"/>
          <w:sz w:val="24"/>
          <w:szCs w:val="24"/>
          <w:lang w:val="en-US"/>
        </w:rPr>
        <w:t xml:space="preserve"> and </w:t>
      </w:r>
      <w:r w:rsidR="000D6F4C" w:rsidRPr="000D6F4C">
        <w:rPr>
          <w:position w:val="-12"/>
        </w:rPr>
        <w:object w:dxaOrig="279" w:dyaOrig="360" w14:anchorId="727C08B9">
          <v:shape id="_x0000_i1039" type="#_x0000_t75" style="width:13.85pt;height:18.15pt" o:ole="">
            <v:imagedata r:id="rId36" o:title=""/>
          </v:shape>
          <o:OLEObject Type="Embed" ProgID="Equation.DSMT4" ShapeID="_x0000_i1039" DrawAspect="Content" ObjectID="_1737540222" r:id="rId37"/>
        </w:object>
      </w:r>
      <w:r w:rsidRPr="005242CF">
        <w:rPr>
          <w:color w:val="000000"/>
          <w:sz w:val="24"/>
          <w:szCs w:val="24"/>
          <w:lang w:val="en-US"/>
        </w:rPr>
        <w:t xml:space="preserve"> of which the latter is unknown. With a linear interpolation </w:t>
      </w:r>
      <w:r w:rsidR="009472EF">
        <w:rPr>
          <w:color w:val="000000"/>
          <w:sz w:val="24"/>
          <w:szCs w:val="24"/>
          <w:lang w:val="en-US"/>
        </w:rPr>
        <w:t xml:space="preserve">to </w:t>
      </w:r>
      <w:r w:rsidRPr="005242CF">
        <w:rPr>
          <w:color w:val="000000"/>
          <w:sz w:val="24"/>
          <w:szCs w:val="24"/>
          <w:lang w:val="en-US"/>
        </w:rPr>
        <w:t xml:space="preserve">temperature (notice that variation of </w:t>
      </w:r>
      <w:r w:rsidR="000D6F4C" w:rsidRPr="000D6F4C">
        <w:rPr>
          <w:position w:val="-6"/>
        </w:rPr>
        <w:object w:dxaOrig="320" w:dyaOrig="279" w14:anchorId="4F1BBCB0">
          <v:shape id="_x0000_i1040" type="#_x0000_t75" style="width:16pt;height:13.85pt" o:ole="">
            <v:imagedata r:id="rId38" o:title=""/>
          </v:shape>
          <o:OLEObject Type="Embed" ProgID="Equation.DSMT4" ShapeID="_x0000_i1040" DrawAspect="Content" ObjectID="_1737540223" r:id="rId39"/>
        </w:object>
      </w:r>
      <w:r w:rsidRPr="005242CF">
        <w:rPr>
          <w:color w:val="000000"/>
          <w:sz w:val="24"/>
          <w:szCs w:val="24"/>
          <w:lang w:val="en-US"/>
        </w:rPr>
        <w:t xml:space="preserve"> vanishes)</w:t>
      </w:r>
    </w:p>
    <w:p w14:paraId="4036031D" w14:textId="77777777" w:rsidR="003D791B" w:rsidRPr="005242CF" w:rsidRDefault="003D791B" w:rsidP="00063400">
      <w:pPr>
        <w:tabs>
          <w:tab w:val="left" w:pos="0"/>
        </w:tabs>
        <w:spacing w:line="360" w:lineRule="auto"/>
        <w:ind w:left="426" w:hanging="426"/>
        <w:jc w:val="both"/>
        <w:rPr>
          <w:color w:val="000000"/>
          <w:sz w:val="24"/>
          <w:szCs w:val="24"/>
          <w:lang w:val="en-US"/>
        </w:rPr>
      </w:pPr>
    </w:p>
    <w:p w14:paraId="73223358" w14:textId="1D3CCDEF" w:rsidR="009472EF" w:rsidRDefault="000D6F4C" w:rsidP="00063400">
      <w:pPr>
        <w:spacing w:line="360" w:lineRule="auto"/>
        <w:jc w:val="both"/>
        <w:rPr>
          <w:sz w:val="24"/>
          <w:szCs w:val="24"/>
          <w:lang w:val="en-US"/>
        </w:rPr>
      </w:pPr>
      <w:r w:rsidRPr="000D6F4C">
        <w:rPr>
          <w:position w:val="-44"/>
        </w:rPr>
        <w:object w:dxaOrig="4640" w:dyaOrig="1060" w14:anchorId="592BCA29">
          <v:shape id="_x0000_i1041" type="#_x0000_t75" style="width:232pt;height:53pt" o:ole="">
            <v:imagedata r:id="rId40" o:title=""/>
          </v:shape>
          <o:OLEObject Type="Embed" ProgID="Equation.DSMT4" ShapeID="_x0000_i1041" DrawAspect="Content" ObjectID="_1737540224" r:id="rId41"/>
        </w:object>
      </w:r>
      <w:r w:rsidR="009472EF">
        <w:rPr>
          <w:color w:val="000000"/>
          <w:sz w:val="24"/>
          <w:szCs w:val="24"/>
          <w:lang w:val="en-US"/>
        </w:rPr>
        <w:t xml:space="preserve">   </w:t>
      </w:r>
      <w:r w:rsidRPr="000D6F4C">
        <w:rPr>
          <w:position w:val="-6"/>
        </w:rPr>
        <w:object w:dxaOrig="300" w:dyaOrig="240" w14:anchorId="337D3738">
          <v:shape id="_x0000_i1042" type="#_x0000_t75" style="width:15pt;height:12pt" o:ole="">
            <v:imagedata r:id="rId42" o:title=""/>
          </v:shape>
          <o:OLEObject Type="Embed" ProgID="Equation.DSMT4" ShapeID="_x0000_i1042" DrawAspect="Content" ObjectID="_1737540225" r:id="rId43"/>
        </w:object>
      </w:r>
      <w:r w:rsidR="009472EF">
        <w:rPr>
          <w:color w:val="000000"/>
          <w:sz w:val="24"/>
          <w:szCs w:val="24"/>
          <w:lang w:val="en-US"/>
        </w:rPr>
        <w:t xml:space="preserve"> </w:t>
      </w:r>
      <w:r w:rsidR="003D791B" w:rsidRPr="005242CF">
        <w:rPr>
          <w:color w:val="000000"/>
          <w:sz w:val="24"/>
          <w:szCs w:val="24"/>
          <w:lang w:val="en-US"/>
        </w:rPr>
        <w:t xml:space="preserve">  </w:t>
      </w:r>
      <w:r w:rsidRPr="000D6F4C">
        <w:rPr>
          <w:position w:val="-24"/>
        </w:rPr>
        <w:object w:dxaOrig="2940" w:dyaOrig="620" w14:anchorId="78397A64">
          <v:shape id="_x0000_i1043" type="#_x0000_t75" style="width:147.15pt;height:31pt" o:ole="">
            <v:imagedata r:id="rId44" o:title=""/>
          </v:shape>
          <o:OLEObject Type="Embed" ProgID="Equation.DSMT4" ShapeID="_x0000_i1043" DrawAspect="Content" ObjectID="_1737540226" r:id="rId45"/>
        </w:object>
      </w:r>
      <w:r w:rsidR="003D791B" w:rsidRPr="005242CF">
        <w:rPr>
          <w:sz w:val="24"/>
          <w:szCs w:val="24"/>
          <w:lang w:val="en-US"/>
        </w:rPr>
        <w:t xml:space="preserve">, </w:t>
      </w:r>
    </w:p>
    <w:p w14:paraId="02189F93" w14:textId="77777777" w:rsidR="009472EF" w:rsidRDefault="009472EF" w:rsidP="00063400">
      <w:pPr>
        <w:spacing w:line="360" w:lineRule="auto"/>
        <w:jc w:val="both"/>
        <w:rPr>
          <w:sz w:val="24"/>
          <w:szCs w:val="24"/>
          <w:lang w:val="en-US"/>
        </w:rPr>
      </w:pPr>
    </w:p>
    <w:p w14:paraId="05AE6D66" w14:textId="24802CC7" w:rsidR="003D791B" w:rsidRPr="005242CF" w:rsidRDefault="003D791B" w:rsidP="00063400">
      <w:pPr>
        <w:spacing w:line="360" w:lineRule="auto"/>
        <w:jc w:val="both"/>
        <w:rPr>
          <w:sz w:val="24"/>
          <w:szCs w:val="24"/>
          <w:lang w:val="en-US"/>
        </w:rPr>
      </w:pPr>
      <w:r w:rsidRPr="005242CF">
        <w:rPr>
          <w:sz w:val="24"/>
          <w:szCs w:val="24"/>
          <w:lang w:val="en-US"/>
        </w:rPr>
        <w:t xml:space="preserve"> </w:t>
      </w:r>
      <w:r w:rsidR="000D6F4C" w:rsidRPr="000D6F4C">
        <w:rPr>
          <w:position w:val="-10"/>
        </w:rPr>
        <w:object w:dxaOrig="2880" w:dyaOrig="320" w14:anchorId="668635F5">
          <v:shape id="_x0000_i1044" type="#_x0000_t75" style="width:2in;height:16pt" o:ole="">
            <v:imagedata r:id="rId46" o:title=""/>
          </v:shape>
          <o:OLEObject Type="Embed" ProgID="Equation.DSMT4" ShapeID="_x0000_i1044" DrawAspect="Content" ObjectID="_1737540227" r:id="rId47"/>
        </w:object>
      </w:r>
      <w:r w:rsidRPr="005242CF">
        <w:rPr>
          <w:sz w:val="24"/>
          <w:szCs w:val="24"/>
          <w:lang w:val="en-US"/>
        </w:rPr>
        <w:t xml:space="preserve"> </w:t>
      </w:r>
      <w:r w:rsidR="009472EF">
        <w:rPr>
          <w:color w:val="000000"/>
          <w:sz w:val="24"/>
          <w:szCs w:val="24"/>
          <w:lang w:val="en-US"/>
        </w:rPr>
        <w:t xml:space="preserve">   </w:t>
      </w:r>
      <w:r w:rsidR="000D6F4C" w:rsidRPr="000D6F4C">
        <w:rPr>
          <w:position w:val="-6"/>
        </w:rPr>
        <w:object w:dxaOrig="300" w:dyaOrig="240" w14:anchorId="6288D866">
          <v:shape id="_x0000_i1045" type="#_x0000_t75" style="width:15pt;height:12pt" o:ole="">
            <v:imagedata r:id="rId48" o:title=""/>
          </v:shape>
          <o:OLEObject Type="Embed" ProgID="Equation.DSMT4" ShapeID="_x0000_i1045" DrawAspect="Content" ObjectID="_1737540228" r:id="rId49"/>
        </w:object>
      </w:r>
      <w:r w:rsidRPr="005242CF">
        <w:rPr>
          <w:color w:val="000000"/>
          <w:sz w:val="24"/>
          <w:szCs w:val="24"/>
          <w:lang w:val="en-US"/>
        </w:rPr>
        <w:t xml:space="preserve">  </w:t>
      </w:r>
      <w:r w:rsidR="000D6F4C" w:rsidRPr="000D6F4C">
        <w:rPr>
          <w:position w:val="-24"/>
        </w:rPr>
        <w:object w:dxaOrig="3060" w:dyaOrig="620" w14:anchorId="4D8271FB">
          <v:shape id="_x0000_i1046" type="#_x0000_t75" style="width:153pt;height:31pt" o:ole="">
            <v:imagedata r:id="rId50" o:title=""/>
          </v:shape>
          <o:OLEObject Type="Embed" ProgID="Equation.DSMT4" ShapeID="_x0000_i1046" DrawAspect="Content" ObjectID="_1737540229" r:id="rId51"/>
        </w:object>
      </w:r>
      <w:r w:rsidRPr="005242CF">
        <w:rPr>
          <w:sz w:val="24"/>
          <w:szCs w:val="24"/>
          <w:lang w:val="en-US"/>
        </w:rPr>
        <w:t>.</w:t>
      </w:r>
    </w:p>
    <w:p w14:paraId="0FA78EDE" w14:textId="77777777" w:rsidR="003D791B" w:rsidRPr="005242CF" w:rsidRDefault="003D791B" w:rsidP="00063400">
      <w:pPr>
        <w:tabs>
          <w:tab w:val="left" w:pos="0"/>
        </w:tabs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2A209695" w14:textId="6F8118FE" w:rsidR="003D791B" w:rsidRPr="005242CF" w:rsidRDefault="003D791B" w:rsidP="003D791B">
      <w:pPr>
        <w:spacing w:line="360" w:lineRule="exact"/>
        <w:jc w:val="both"/>
        <w:rPr>
          <w:color w:val="000000"/>
          <w:sz w:val="24"/>
          <w:szCs w:val="24"/>
          <w:lang w:val="en-US"/>
        </w:rPr>
      </w:pPr>
      <w:r w:rsidRPr="005242CF">
        <w:rPr>
          <w:color w:val="000000"/>
          <w:sz w:val="24"/>
          <w:szCs w:val="24"/>
          <w:lang w:val="en-US"/>
        </w:rPr>
        <w:t xml:space="preserve">When the approximation is substituted there, density expression </w:t>
      </w:r>
      <w:r w:rsidR="000D6F4C" w:rsidRPr="000D6F4C">
        <w:rPr>
          <w:position w:val="-12"/>
        </w:rPr>
        <w:object w:dxaOrig="2060" w:dyaOrig="420" w14:anchorId="5D5FC8CF">
          <v:shape id="_x0000_i1047" type="#_x0000_t75" style="width:103pt;height:21pt" o:ole="">
            <v:imagedata r:id="rId52" o:title=""/>
          </v:shape>
          <o:OLEObject Type="Embed" ProgID="Equation.DSMT4" ShapeID="_x0000_i1047" DrawAspect="Content" ObjectID="_1737540230" r:id="rId53"/>
        </w:object>
      </w:r>
      <w:r w:rsidRPr="005242CF">
        <w:rPr>
          <w:color w:val="000000"/>
          <w:sz w:val="24"/>
          <w:szCs w:val="24"/>
          <w:lang w:val="en-US"/>
        </w:rPr>
        <w:t xml:space="preserve"> simplifies to </w:t>
      </w:r>
    </w:p>
    <w:p w14:paraId="3F3DA8B5" w14:textId="77777777" w:rsidR="003D791B" w:rsidRPr="005242CF" w:rsidRDefault="003D791B" w:rsidP="00063400">
      <w:pPr>
        <w:spacing w:line="360" w:lineRule="auto"/>
        <w:ind w:left="426" w:hanging="426"/>
        <w:jc w:val="both"/>
        <w:rPr>
          <w:position w:val="-16"/>
          <w:sz w:val="24"/>
          <w:szCs w:val="24"/>
          <w:lang w:val="en-US"/>
        </w:rPr>
      </w:pPr>
    </w:p>
    <w:p w14:paraId="3B7E1064" w14:textId="366DD3FE" w:rsidR="003D791B" w:rsidRPr="005242CF" w:rsidRDefault="000D6F4C" w:rsidP="00063400">
      <w:pPr>
        <w:spacing w:line="360" w:lineRule="auto"/>
        <w:jc w:val="both"/>
        <w:rPr>
          <w:position w:val="-14"/>
          <w:sz w:val="24"/>
          <w:szCs w:val="24"/>
        </w:rPr>
      </w:pPr>
      <w:r w:rsidRPr="000D6F4C">
        <w:rPr>
          <w:position w:val="-12"/>
        </w:rPr>
        <w:object w:dxaOrig="3560" w:dyaOrig="360" w14:anchorId="20FB5CC7">
          <v:shape id="_x0000_i1048" type="#_x0000_t75" style="width:178pt;height:18.15pt" o:ole="">
            <v:imagedata r:id="rId54" o:title=""/>
          </v:shape>
          <o:OLEObject Type="Embed" ProgID="Equation.DSMT4" ShapeID="_x0000_i1048" DrawAspect="Content" ObjectID="_1737540231" r:id="rId55"/>
        </w:object>
      </w:r>
      <w:r w:rsidR="003D791B" w:rsidRPr="005242CF">
        <w:rPr>
          <w:sz w:val="24"/>
          <w:szCs w:val="24"/>
          <w:lang w:val="en-US"/>
        </w:rPr>
        <w:t xml:space="preserve">,    </w:t>
      </w:r>
    </w:p>
    <w:p w14:paraId="6E47AC62" w14:textId="77777777" w:rsidR="003D791B" w:rsidRPr="005242CF" w:rsidRDefault="003D791B" w:rsidP="00063400">
      <w:pPr>
        <w:spacing w:line="360" w:lineRule="auto"/>
        <w:jc w:val="both"/>
        <w:rPr>
          <w:position w:val="-14"/>
          <w:sz w:val="24"/>
          <w:szCs w:val="24"/>
        </w:rPr>
      </w:pPr>
    </w:p>
    <w:p w14:paraId="4EAD268F" w14:textId="77777777" w:rsidR="003D791B" w:rsidRPr="005242CF" w:rsidRDefault="003D791B" w:rsidP="003D791B">
      <w:pPr>
        <w:jc w:val="both"/>
        <w:rPr>
          <w:sz w:val="24"/>
          <w:szCs w:val="24"/>
          <w:lang w:val="en-US"/>
        </w:rPr>
      </w:pPr>
      <w:r w:rsidRPr="005242CF">
        <w:rPr>
          <w:color w:val="000000"/>
          <w:sz w:val="24"/>
          <w:szCs w:val="24"/>
          <w:lang w:val="en-US"/>
        </w:rPr>
        <w:t>Virtual work expression is</w:t>
      </w:r>
      <w:r w:rsidR="009472EF">
        <w:rPr>
          <w:color w:val="000000"/>
          <w:sz w:val="24"/>
          <w:szCs w:val="24"/>
          <w:lang w:val="en-US"/>
        </w:rPr>
        <w:t xml:space="preserve"> the</w:t>
      </w:r>
      <w:r w:rsidRPr="005242CF">
        <w:rPr>
          <w:color w:val="000000"/>
          <w:sz w:val="24"/>
          <w:szCs w:val="24"/>
          <w:lang w:val="en-US"/>
        </w:rPr>
        <w:t xml:space="preserve"> integral of the density over the element </w:t>
      </w:r>
      <w:proofErr w:type="gramStart"/>
      <w:r w:rsidRPr="005242CF">
        <w:rPr>
          <w:color w:val="000000"/>
          <w:sz w:val="24"/>
          <w:szCs w:val="24"/>
          <w:lang w:val="en-US"/>
        </w:rPr>
        <w:t>domain</w:t>
      </w:r>
      <w:proofErr w:type="gramEnd"/>
      <w:r w:rsidRPr="005242CF">
        <w:rPr>
          <w:sz w:val="24"/>
          <w:szCs w:val="24"/>
          <w:lang w:val="en-US"/>
        </w:rPr>
        <w:t xml:space="preserve"> </w:t>
      </w:r>
    </w:p>
    <w:p w14:paraId="63AD18A2" w14:textId="77777777" w:rsidR="003D791B" w:rsidRPr="005242CF" w:rsidRDefault="003D791B" w:rsidP="00063400">
      <w:pPr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0296F325" w14:textId="63817185" w:rsidR="003D791B" w:rsidRPr="005242CF" w:rsidRDefault="000D6F4C" w:rsidP="00063400">
      <w:pPr>
        <w:pStyle w:val="BodyText2"/>
        <w:tabs>
          <w:tab w:val="clear" w:pos="567"/>
          <w:tab w:val="clear" w:pos="1701"/>
          <w:tab w:val="clear" w:pos="2268"/>
          <w:tab w:val="left" w:pos="1985"/>
        </w:tabs>
        <w:ind w:left="426" w:hanging="426"/>
        <w:rPr>
          <w:position w:val="-20"/>
          <w:sz w:val="24"/>
          <w:szCs w:val="24"/>
        </w:rPr>
      </w:pPr>
      <w:r w:rsidRPr="000D6F4C">
        <w:rPr>
          <w:position w:val="-20"/>
        </w:rPr>
        <w:object w:dxaOrig="4760" w:dyaOrig="560" w14:anchorId="2BEFA8E5">
          <v:shape id="_x0000_i1049" type="#_x0000_t75" style="width:238pt;height:27.85pt" o:ole="">
            <v:imagedata r:id="rId56" o:title=""/>
          </v:shape>
          <o:OLEObject Type="Embed" ProgID="Equation.DSMT4" ShapeID="_x0000_i1049" DrawAspect="Content" ObjectID="_1737540232" r:id="rId57"/>
        </w:object>
      </w:r>
      <w:r w:rsidR="003D791B" w:rsidRPr="005242CF">
        <w:rPr>
          <w:sz w:val="24"/>
          <w:szCs w:val="24"/>
        </w:rPr>
        <w:t>.</w:t>
      </w:r>
      <w:r w:rsidR="003D791B" w:rsidRPr="005242CF">
        <w:rPr>
          <w:position w:val="-20"/>
          <w:sz w:val="24"/>
          <w:szCs w:val="24"/>
        </w:rPr>
        <w:t xml:space="preserve"> </w:t>
      </w:r>
    </w:p>
    <w:p w14:paraId="73FA8251" w14:textId="77777777" w:rsidR="003D791B" w:rsidRPr="005242CF" w:rsidRDefault="003D791B" w:rsidP="00063400">
      <w:pPr>
        <w:spacing w:line="360" w:lineRule="auto"/>
        <w:rPr>
          <w:sz w:val="24"/>
          <w:szCs w:val="24"/>
        </w:rPr>
      </w:pPr>
    </w:p>
    <w:p w14:paraId="6C666040" w14:textId="757778D5" w:rsidR="003D791B" w:rsidRPr="005242CF" w:rsidRDefault="003D791B" w:rsidP="00E92D0F">
      <w:pPr>
        <w:tabs>
          <w:tab w:val="left" w:pos="0"/>
        </w:tabs>
        <w:spacing w:line="360" w:lineRule="exact"/>
        <w:jc w:val="both"/>
        <w:rPr>
          <w:color w:val="000000"/>
          <w:sz w:val="24"/>
          <w:szCs w:val="24"/>
          <w:lang w:val="en-US"/>
        </w:rPr>
      </w:pPr>
      <w:r w:rsidRPr="005242CF">
        <w:rPr>
          <w:sz w:val="24"/>
          <w:szCs w:val="24"/>
        </w:rPr>
        <w:t>T</w:t>
      </w:r>
      <w:r w:rsidRPr="005242CF">
        <w:rPr>
          <w:color w:val="000000"/>
          <w:sz w:val="24"/>
          <w:szCs w:val="24"/>
          <w:lang w:val="en-US"/>
        </w:rPr>
        <w:t xml:space="preserve">he nodal temperatures of bar 2 are </w:t>
      </w:r>
      <w:r w:rsidR="000D6F4C" w:rsidRPr="000D6F4C">
        <w:rPr>
          <w:position w:val="-12"/>
        </w:rPr>
        <w:object w:dxaOrig="279" w:dyaOrig="360" w14:anchorId="05A143D3">
          <v:shape id="_x0000_i1050" type="#_x0000_t75" style="width:13.85pt;height:18.15pt" o:ole="">
            <v:imagedata r:id="rId58" o:title=""/>
          </v:shape>
          <o:OLEObject Type="Embed" ProgID="Equation.DSMT4" ShapeID="_x0000_i1050" DrawAspect="Content" ObjectID="_1737540233" r:id="rId59"/>
        </w:object>
      </w:r>
      <w:r w:rsidRPr="005242CF">
        <w:rPr>
          <w:color w:val="000000"/>
          <w:sz w:val="24"/>
          <w:szCs w:val="24"/>
          <w:lang w:val="en-US"/>
        </w:rPr>
        <w:t xml:space="preserve"> and </w:t>
      </w:r>
      <w:r w:rsidR="000D6F4C" w:rsidRPr="000D6F4C">
        <w:rPr>
          <w:position w:val="-12"/>
        </w:rPr>
        <w:object w:dxaOrig="800" w:dyaOrig="360" w14:anchorId="711FA163">
          <v:shape id="_x0000_i1051" type="#_x0000_t75" style="width:40pt;height:18.15pt" o:ole="">
            <v:imagedata r:id="rId60" o:title=""/>
          </v:shape>
          <o:OLEObject Type="Embed" ProgID="Equation.DSMT4" ShapeID="_x0000_i1051" DrawAspect="Content" ObjectID="_1737540234" r:id="rId61"/>
        </w:object>
      </w:r>
      <w:r w:rsidRPr="005242CF">
        <w:rPr>
          <w:color w:val="000000"/>
          <w:sz w:val="24"/>
          <w:szCs w:val="24"/>
          <w:lang w:val="en-US"/>
        </w:rPr>
        <w:t xml:space="preserve">. Linear interpolation gives (variations of </w:t>
      </w:r>
      <w:r>
        <w:rPr>
          <w:color w:val="000000"/>
          <w:sz w:val="24"/>
          <w:szCs w:val="24"/>
          <w:lang w:val="en-US"/>
        </w:rPr>
        <w:t>the</w:t>
      </w:r>
      <w:r w:rsidRPr="005242CF">
        <w:rPr>
          <w:color w:val="000000"/>
          <w:sz w:val="24"/>
          <w:szCs w:val="24"/>
          <w:lang w:val="en-US"/>
        </w:rPr>
        <w:t xml:space="preserve"> given quantities like </w:t>
      </w:r>
      <w:r w:rsidR="000D6F4C" w:rsidRPr="000D6F4C">
        <w:rPr>
          <w:position w:val="-6"/>
        </w:rPr>
        <w:object w:dxaOrig="320" w:dyaOrig="279" w14:anchorId="23388735">
          <v:shape id="_x0000_i1052" type="#_x0000_t75" style="width:16pt;height:13.85pt" o:ole="">
            <v:imagedata r:id="rId62" o:title=""/>
          </v:shape>
          <o:OLEObject Type="Embed" ProgID="Equation.DSMT4" ShapeID="_x0000_i1052" DrawAspect="Content" ObjectID="_1737540235" r:id="rId63"/>
        </w:object>
      </w:r>
      <w:r w:rsidRPr="005242CF">
        <w:rPr>
          <w:color w:val="000000"/>
          <w:sz w:val="24"/>
          <w:szCs w:val="24"/>
          <w:lang w:val="en-US"/>
        </w:rPr>
        <w:t xml:space="preserve"> vanish)</w:t>
      </w:r>
    </w:p>
    <w:p w14:paraId="2E876DB7" w14:textId="77777777" w:rsidR="003D791B" w:rsidRPr="005242CF" w:rsidRDefault="003D791B" w:rsidP="00063400">
      <w:pPr>
        <w:tabs>
          <w:tab w:val="left" w:pos="0"/>
        </w:tabs>
        <w:spacing w:line="360" w:lineRule="auto"/>
        <w:ind w:left="426" w:hanging="426"/>
        <w:jc w:val="both"/>
        <w:rPr>
          <w:color w:val="000000"/>
          <w:sz w:val="24"/>
          <w:szCs w:val="24"/>
          <w:lang w:val="en-US"/>
        </w:rPr>
      </w:pPr>
    </w:p>
    <w:p w14:paraId="1C88BFB4" w14:textId="0F87B7E6" w:rsidR="009472EF" w:rsidRDefault="000D6F4C" w:rsidP="00063400">
      <w:pPr>
        <w:spacing w:line="360" w:lineRule="auto"/>
        <w:jc w:val="both"/>
        <w:rPr>
          <w:sz w:val="24"/>
          <w:szCs w:val="24"/>
          <w:lang w:val="en-US"/>
        </w:rPr>
      </w:pPr>
      <w:r w:rsidRPr="000D6F4C">
        <w:rPr>
          <w:position w:val="-42"/>
        </w:rPr>
        <w:object w:dxaOrig="4640" w:dyaOrig="1040" w14:anchorId="13BDC332">
          <v:shape id="_x0000_i1053" type="#_x0000_t75" style="width:232pt;height:52pt" o:ole="">
            <v:imagedata r:id="rId64" o:title=""/>
          </v:shape>
          <o:OLEObject Type="Embed" ProgID="Equation.DSMT4" ShapeID="_x0000_i1053" DrawAspect="Content" ObjectID="_1737540236" r:id="rId65"/>
        </w:object>
      </w:r>
      <w:r w:rsidR="009472EF">
        <w:rPr>
          <w:color w:val="000000"/>
          <w:sz w:val="24"/>
          <w:szCs w:val="24"/>
          <w:lang w:val="en-US"/>
        </w:rPr>
        <w:t xml:space="preserve">   </w:t>
      </w:r>
      <w:r w:rsidRPr="000D6F4C">
        <w:rPr>
          <w:position w:val="-6"/>
        </w:rPr>
        <w:object w:dxaOrig="300" w:dyaOrig="240" w14:anchorId="4BEA9F15">
          <v:shape id="_x0000_i1054" type="#_x0000_t75" style="width:15pt;height:12pt" o:ole="">
            <v:imagedata r:id="rId66" o:title=""/>
          </v:shape>
          <o:OLEObject Type="Embed" ProgID="Equation.DSMT4" ShapeID="_x0000_i1054" DrawAspect="Content" ObjectID="_1737540237" r:id="rId67"/>
        </w:object>
      </w:r>
      <w:r w:rsidR="003D791B" w:rsidRPr="005242CF">
        <w:rPr>
          <w:color w:val="000000"/>
          <w:sz w:val="24"/>
          <w:szCs w:val="24"/>
          <w:lang w:val="en-US"/>
        </w:rPr>
        <w:t xml:space="preserve"> </w:t>
      </w:r>
      <w:r w:rsidR="009472EF">
        <w:rPr>
          <w:color w:val="000000"/>
          <w:sz w:val="24"/>
          <w:szCs w:val="24"/>
          <w:lang w:val="en-US"/>
        </w:rPr>
        <w:t xml:space="preserve"> </w:t>
      </w:r>
      <w:r w:rsidRPr="000D6F4C">
        <w:rPr>
          <w:position w:val="-24"/>
        </w:rPr>
        <w:object w:dxaOrig="2940" w:dyaOrig="620" w14:anchorId="126BDA74">
          <v:shape id="_x0000_i1055" type="#_x0000_t75" style="width:147.15pt;height:31pt" o:ole="">
            <v:imagedata r:id="rId68" o:title=""/>
          </v:shape>
          <o:OLEObject Type="Embed" ProgID="Equation.DSMT4" ShapeID="_x0000_i1055" DrawAspect="Content" ObjectID="_1737540238" r:id="rId69"/>
        </w:object>
      </w:r>
      <w:r w:rsidR="003D791B" w:rsidRPr="005242CF">
        <w:rPr>
          <w:sz w:val="24"/>
          <w:szCs w:val="24"/>
          <w:lang w:val="en-US"/>
        </w:rPr>
        <w:t xml:space="preserve">, </w:t>
      </w:r>
    </w:p>
    <w:p w14:paraId="452F1509" w14:textId="77777777" w:rsidR="00063400" w:rsidRDefault="00063400" w:rsidP="00063400">
      <w:pPr>
        <w:spacing w:line="360" w:lineRule="auto"/>
        <w:jc w:val="both"/>
        <w:rPr>
          <w:sz w:val="24"/>
          <w:szCs w:val="24"/>
          <w:lang w:val="en-US"/>
        </w:rPr>
      </w:pPr>
    </w:p>
    <w:p w14:paraId="3A46E066" w14:textId="456D4EF9" w:rsidR="003D791B" w:rsidRPr="005242CF" w:rsidRDefault="000D6F4C" w:rsidP="00063400">
      <w:pPr>
        <w:spacing w:line="360" w:lineRule="auto"/>
        <w:jc w:val="both"/>
        <w:rPr>
          <w:sz w:val="24"/>
          <w:szCs w:val="24"/>
          <w:lang w:val="en-US"/>
        </w:rPr>
      </w:pPr>
      <w:r w:rsidRPr="000D6F4C">
        <w:rPr>
          <w:position w:val="-10"/>
        </w:rPr>
        <w:object w:dxaOrig="2880" w:dyaOrig="320" w14:anchorId="6FC21A87">
          <v:shape id="_x0000_i1056" type="#_x0000_t75" style="width:2in;height:16pt" o:ole="">
            <v:imagedata r:id="rId70" o:title=""/>
          </v:shape>
          <o:OLEObject Type="Embed" ProgID="Equation.DSMT4" ShapeID="_x0000_i1056" DrawAspect="Content" ObjectID="_1737540239" r:id="rId71"/>
        </w:object>
      </w:r>
      <w:r w:rsidR="009472EF">
        <w:rPr>
          <w:color w:val="000000"/>
          <w:sz w:val="24"/>
          <w:szCs w:val="24"/>
          <w:lang w:val="en-US"/>
        </w:rPr>
        <w:t xml:space="preserve">   </w:t>
      </w:r>
      <w:r w:rsidRPr="000D6F4C">
        <w:rPr>
          <w:position w:val="-6"/>
        </w:rPr>
        <w:object w:dxaOrig="300" w:dyaOrig="240" w14:anchorId="5B2FA015">
          <v:shape id="_x0000_i1057" type="#_x0000_t75" style="width:15pt;height:12pt" o:ole="">
            <v:imagedata r:id="rId72" o:title=""/>
          </v:shape>
          <o:OLEObject Type="Embed" ProgID="Equation.DSMT4" ShapeID="_x0000_i1057" DrawAspect="Content" ObjectID="_1737540240" r:id="rId73"/>
        </w:object>
      </w:r>
      <w:r w:rsidR="009472EF" w:rsidRPr="002922D7">
        <w:rPr>
          <w:sz w:val="24"/>
          <w:szCs w:val="24"/>
          <w:lang w:val="en-US"/>
        </w:rPr>
        <w:t xml:space="preserve">  </w:t>
      </w:r>
      <w:r w:rsidRPr="000D6F4C">
        <w:rPr>
          <w:position w:val="-24"/>
        </w:rPr>
        <w:object w:dxaOrig="3060" w:dyaOrig="620" w14:anchorId="5CFDA5FE">
          <v:shape id="_x0000_i1058" type="#_x0000_t75" style="width:153pt;height:31pt" o:ole="">
            <v:imagedata r:id="rId74" o:title=""/>
          </v:shape>
          <o:OLEObject Type="Embed" ProgID="Equation.DSMT4" ShapeID="_x0000_i1058" DrawAspect="Content" ObjectID="_1737540241" r:id="rId75"/>
        </w:object>
      </w:r>
      <w:r w:rsidR="003D791B" w:rsidRPr="005242CF">
        <w:rPr>
          <w:sz w:val="24"/>
          <w:szCs w:val="24"/>
          <w:lang w:val="en-US"/>
        </w:rPr>
        <w:t>.</w:t>
      </w:r>
    </w:p>
    <w:p w14:paraId="4C1B72A2" w14:textId="77777777" w:rsidR="003D791B" w:rsidRPr="005242CF" w:rsidRDefault="003D791B" w:rsidP="00063400">
      <w:pPr>
        <w:tabs>
          <w:tab w:val="left" w:pos="0"/>
        </w:tabs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540998ED" w14:textId="1A182D5A" w:rsidR="003D791B" w:rsidRPr="005242CF" w:rsidRDefault="003D791B" w:rsidP="003D791B">
      <w:pPr>
        <w:spacing w:line="360" w:lineRule="exact"/>
        <w:jc w:val="both"/>
        <w:rPr>
          <w:color w:val="000000"/>
          <w:sz w:val="24"/>
          <w:szCs w:val="24"/>
          <w:lang w:val="en-US"/>
        </w:rPr>
      </w:pPr>
      <w:r w:rsidRPr="005242CF">
        <w:rPr>
          <w:color w:val="000000"/>
          <w:sz w:val="24"/>
          <w:szCs w:val="24"/>
          <w:lang w:val="en-US"/>
        </w:rPr>
        <w:t xml:space="preserve">When the approximation is substituted there, density expression </w:t>
      </w:r>
      <w:r w:rsidR="000D6F4C" w:rsidRPr="000D6F4C">
        <w:rPr>
          <w:position w:val="-12"/>
        </w:rPr>
        <w:object w:dxaOrig="2060" w:dyaOrig="420" w14:anchorId="6A6498C7">
          <v:shape id="_x0000_i1059" type="#_x0000_t75" style="width:103pt;height:21pt" o:ole="">
            <v:imagedata r:id="rId76" o:title=""/>
          </v:shape>
          <o:OLEObject Type="Embed" ProgID="Equation.DSMT4" ShapeID="_x0000_i1059" DrawAspect="Content" ObjectID="_1737540242" r:id="rId77"/>
        </w:object>
      </w:r>
      <w:r w:rsidRPr="005242CF">
        <w:rPr>
          <w:color w:val="000000"/>
          <w:sz w:val="24"/>
          <w:szCs w:val="24"/>
          <w:lang w:val="en-US"/>
        </w:rPr>
        <w:t xml:space="preserve"> simplifies to </w:t>
      </w:r>
    </w:p>
    <w:p w14:paraId="0F3CA167" w14:textId="77777777" w:rsidR="003D791B" w:rsidRPr="005242CF" w:rsidRDefault="003D791B" w:rsidP="00063400">
      <w:pPr>
        <w:spacing w:line="360" w:lineRule="auto"/>
        <w:ind w:left="426" w:hanging="426"/>
        <w:jc w:val="both"/>
        <w:rPr>
          <w:position w:val="-16"/>
          <w:sz w:val="24"/>
          <w:szCs w:val="24"/>
          <w:lang w:val="en-US"/>
        </w:rPr>
      </w:pPr>
    </w:p>
    <w:p w14:paraId="2408B613" w14:textId="583D4C28" w:rsidR="003D791B" w:rsidRPr="005242CF" w:rsidRDefault="000D6F4C" w:rsidP="00063400">
      <w:pPr>
        <w:spacing w:line="360" w:lineRule="auto"/>
        <w:jc w:val="both"/>
        <w:rPr>
          <w:position w:val="-14"/>
          <w:sz w:val="24"/>
          <w:szCs w:val="24"/>
        </w:rPr>
      </w:pPr>
      <w:r w:rsidRPr="000D6F4C">
        <w:rPr>
          <w:position w:val="-12"/>
        </w:rPr>
        <w:object w:dxaOrig="5840" w:dyaOrig="360" w14:anchorId="275B19B5">
          <v:shape id="_x0000_i1060" type="#_x0000_t75" style="width:292pt;height:18.15pt" o:ole="">
            <v:imagedata r:id="rId78" o:title=""/>
          </v:shape>
          <o:OLEObject Type="Embed" ProgID="Equation.DSMT4" ShapeID="_x0000_i1060" DrawAspect="Content" ObjectID="_1737540243" r:id="rId79"/>
        </w:object>
      </w:r>
      <w:r w:rsidR="003D791B">
        <w:rPr>
          <w:sz w:val="24"/>
          <w:szCs w:val="24"/>
          <w:lang w:val="en-US"/>
        </w:rPr>
        <w:t>.</w:t>
      </w:r>
    </w:p>
    <w:p w14:paraId="7D3DBF94" w14:textId="77777777" w:rsidR="003D791B" w:rsidRPr="005242CF" w:rsidRDefault="003D791B" w:rsidP="00063400">
      <w:pPr>
        <w:spacing w:line="360" w:lineRule="auto"/>
        <w:jc w:val="both"/>
        <w:rPr>
          <w:position w:val="-14"/>
          <w:sz w:val="24"/>
          <w:szCs w:val="24"/>
        </w:rPr>
      </w:pPr>
    </w:p>
    <w:p w14:paraId="44EB9850" w14:textId="77777777" w:rsidR="003D791B" w:rsidRPr="005242CF" w:rsidRDefault="003D791B" w:rsidP="003D791B">
      <w:pPr>
        <w:spacing w:line="360" w:lineRule="exact"/>
        <w:jc w:val="both"/>
        <w:rPr>
          <w:sz w:val="24"/>
          <w:szCs w:val="24"/>
          <w:lang w:val="en-US"/>
        </w:rPr>
      </w:pPr>
      <w:r w:rsidRPr="005242CF">
        <w:rPr>
          <w:color w:val="000000"/>
          <w:sz w:val="24"/>
          <w:szCs w:val="24"/>
          <w:lang w:val="en-US"/>
        </w:rPr>
        <w:t xml:space="preserve">Element contribution to the variational expressions is the integral of density over the element </w:t>
      </w:r>
      <w:proofErr w:type="gramStart"/>
      <w:r w:rsidRPr="005242CF">
        <w:rPr>
          <w:color w:val="000000"/>
          <w:sz w:val="24"/>
          <w:szCs w:val="24"/>
          <w:lang w:val="en-US"/>
        </w:rPr>
        <w:t>domain</w:t>
      </w:r>
      <w:proofErr w:type="gramEnd"/>
      <w:r w:rsidRPr="005242CF">
        <w:rPr>
          <w:sz w:val="24"/>
          <w:szCs w:val="24"/>
          <w:lang w:val="en-US"/>
        </w:rPr>
        <w:t xml:space="preserve"> </w:t>
      </w:r>
    </w:p>
    <w:p w14:paraId="1D3EFF2B" w14:textId="77777777" w:rsidR="003D791B" w:rsidRPr="005242CF" w:rsidRDefault="003D791B" w:rsidP="00063400">
      <w:pPr>
        <w:tabs>
          <w:tab w:val="left" w:pos="4253"/>
        </w:tabs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14CFE0C0" w14:textId="27DA5C31" w:rsidR="003D791B" w:rsidRPr="005242CF" w:rsidRDefault="000D6F4C" w:rsidP="00063400">
      <w:pPr>
        <w:pStyle w:val="BodyText2"/>
        <w:tabs>
          <w:tab w:val="clear" w:pos="567"/>
          <w:tab w:val="clear" w:pos="1701"/>
          <w:tab w:val="clear" w:pos="2268"/>
          <w:tab w:val="left" w:pos="1985"/>
          <w:tab w:val="left" w:pos="4253"/>
        </w:tabs>
        <w:ind w:left="426" w:hanging="426"/>
        <w:rPr>
          <w:position w:val="-20"/>
          <w:sz w:val="24"/>
          <w:szCs w:val="24"/>
        </w:rPr>
      </w:pPr>
      <w:r w:rsidRPr="000D6F4C">
        <w:rPr>
          <w:position w:val="-20"/>
        </w:rPr>
        <w:object w:dxaOrig="7080" w:dyaOrig="560" w14:anchorId="75B31227">
          <v:shape id="_x0000_i1061" type="#_x0000_t75" style="width:354pt;height:27.85pt" o:ole="">
            <v:imagedata r:id="rId80" o:title=""/>
          </v:shape>
          <o:OLEObject Type="Embed" ProgID="Equation.DSMT4" ShapeID="_x0000_i1061" DrawAspect="Content" ObjectID="_1737540244" r:id="rId81"/>
        </w:object>
      </w:r>
      <w:r w:rsidR="003D791B" w:rsidRPr="005242CF">
        <w:rPr>
          <w:sz w:val="24"/>
          <w:szCs w:val="24"/>
        </w:rPr>
        <w:t>.</w:t>
      </w:r>
      <w:r w:rsidR="003D791B" w:rsidRPr="005242CF">
        <w:rPr>
          <w:position w:val="-20"/>
          <w:sz w:val="24"/>
          <w:szCs w:val="24"/>
        </w:rPr>
        <w:t xml:space="preserve"> </w:t>
      </w:r>
    </w:p>
    <w:p w14:paraId="05EDEE36" w14:textId="77777777" w:rsidR="003D791B" w:rsidRPr="005242CF" w:rsidRDefault="003D791B" w:rsidP="00063400">
      <w:pPr>
        <w:tabs>
          <w:tab w:val="left" w:pos="4253"/>
        </w:tabs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13D83389" w14:textId="77777777" w:rsidR="003D791B" w:rsidRPr="005242CF" w:rsidRDefault="003D791B" w:rsidP="003D791B">
      <w:pPr>
        <w:pStyle w:val="BodyText2"/>
        <w:tabs>
          <w:tab w:val="clear" w:pos="567"/>
          <w:tab w:val="clear" w:pos="1701"/>
          <w:tab w:val="clear" w:pos="2268"/>
          <w:tab w:val="left" w:pos="1985"/>
        </w:tabs>
        <w:spacing w:line="240" w:lineRule="auto"/>
        <w:ind w:left="426" w:hanging="426"/>
        <w:rPr>
          <w:position w:val="-20"/>
          <w:sz w:val="24"/>
          <w:szCs w:val="24"/>
        </w:rPr>
      </w:pPr>
      <w:r w:rsidRPr="005242CF">
        <w:rPr>
          <w:position w:val="-20"/>
          <w:sz w:val="24"/>
          <w:szCs w:val="24"/>
        </w:rPr>
        <w:t xml:space="preserve">Variational expression is sum of the element </w:t>
      </w:r>
      <w:proofErr w:type="gramStart"/>
      <w:r w:rsidRPr="005242CF">
        <w:rPr>
          <w:position w:val="-20"/>
          <w:sz w:val="24"/>
          <w:szCs w:val="24"/>
        </w:rPr>
        <w:t>contributions</w:t>
      </w:r>
      <w:proofErr w:type="gramEnd"/>
    </w:p>
    <w:p w14:paraId="683DBECC" w14:textId="77777777" w:rsidR="003D791B" w:rsidRPr="005242CF" w:rsidRDefault="003D791B" w:rsidP="00063400">
      <w:pPr>
        <w:spacing w:line="360" w:lineRule="auto"/>
        <w:rPr>
          <w:sz w:val="24"/>
          <w:szCs w:val="24"/>
        </w:rPr>
      </w:pPr>
    </w:p>
    <w:p w14:paraId="23CD8282" w14:textId="7DB72949" w:rsidR="003D791B" w:rsidRPr="005242CF" w:rsidRDefault="000D6F4C" w:rsidP="00063400">
      <w:pPr>
        <w:pStyle w:val="BodyText2"/>
        <w:tabs>
          <w:tab w:val="clear" w:pos="567"/>
          <w:tab w:val="clear" w:pos="1701"/>
          <w:tab w:val="clear" w:pos="2268"/>
          <w:tab w:val="left" w:pos="1985"/>
        </w:tabs>
        <w:ind w:left="426" w:hanging="426"/>
        <w:rPr>
          <w:position w:val="-20"/>
          <w:sz w:val="24"/>
          <w:szCs w:val="24"/>
        </w:rPr>
      </w:pPr>
      <w:r w:rsidRPr="000D6F4C">
        <w:rPr>
          <w:position w:val="-10"/>
        </w:rPr>
        <w:object w:dxaOrig="6940" w:dyaOrig="400" w14:anchorId="5BB32CB0">
          <v:shape id="_x0000_i1062" type="#_x0000_t75" style="width:347pt;height:20pt" o:ole="">
            <v:imagedata r:id="rId82" o:title=""/>
          </v:shape>
          <o:OLEObject Type="Embed" ProgID="Equation.DSMT4" ShapeID="_x0000_i1062" DrawAspect="Content" ObjectID="_1737540245" r:id="rId83"/>
        </w:object>
      </w:r>
      <w:r w:rsidR="003D791B" w:rsidRPr="005242CF">
        <w:rPr>
          <w:sz w:val="24"/>
          <w:szCs w:val="24"/>
        </w:rPr>
        <w:t>.</w:t>
      </w:r>
    </w:p>
    <w:p w14:paraId="1E148C5F" w14:textId="77777777" w:rsidR="003D791B" w:rsidRPr="005242CF" w:rsidRDefault="003D791B" w:rsidP="00063400">
      <w:pPr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14:paraId="1559D582" w14:textId="70426EE9" w:rsidR="003D791B" w:rsidRPr="005242CF" w:rsidRDefault="003D791B" w:rsidP="003D791B">
      <w:pPr>
        <w:spacing w:line="360" w:lineRule="exact"/>
        <w:rPr>
          <w:sz w:val="24"/>
          <w:szCs w:val="24"/>
        </w:rPr>
      </w:pPr>
      <w:r w:rsidRPr="005242CF">
        <w:rPr>
          <w:sz w:val="24"/>
          <w:szCs w:val="24"/>
          <w:lang w:val="en-US"/>
        </w:rPr>
        <w:t>V</w:t>
      </w:r>
      <w:proofErr w:type="spellStart"/>
      <w:r w:rsidRPr="005242CF">
        <w:rPr>
          <w:sz w:val="24"/>
          <w:szCs w:val="24"/>
        </w:rPr>
        <w:t>ariation</w:t>
      </w:r>
      <w:proofErr w:type="spellEnd"/>
      <w:r w:rsidRPr="005242CF">
        <w:rPr>
          <w:sz w:val="24"/>
          <w:szCs w:val="24"/>
        </w:rPr>
        <w:t xml:space="preserve"> principle </w:t>
      </w:r>
      <w:r w:rsidR="000D6F4C" w:rsidRPr="000D6F4C">
        <w:rPr>
          <w:position w:val="-6"/>
        </w:rPr>
        <w:object w:dxaOrig="740" w:dyaOrig="279" w14:anchorId="5997BB02">
          <v:shape id="_x0000_i1063" type="#_x0000_t75" style="width:37pt;height:13.85pt" o:ole="">
            <v:imagedata r:id="rId84" o:title=""/>
          </v:shape>
          <o:OLEObject Type="Embed" ProgID="Equation.DSMT4" ShapeID="_x0000_i1063" DrawAspect="Content" ObjectID="_1737540246" r:id="rId85"/>
        </w:object>
      </w:r>
      <w:r w:rsidRPr="005242CF">
        <w:rPr>
          <w:sz w:val="24"/>
          <w:szCs w:val="24"/>
        </w:rPr>
        <w:t xml:space="preserve"> </w:t>
      </w:r>
      <w:r w:rsidR="000D6F4C" w:rsidRPr="000D6F4C">
        <w:rPr>
          <w:position w:val="-6"/>
        </w:rPr>
        <w:object w:dxaOrig="499" w:dyaOrig="279" w14:anchorId="38DC3A88">
          <v:shape id="_x0000_i1064" type="#_x0000_t75" style="width:25pt;height:13.85pt" o:ole="">
            <v:imagedata r:id="rId86" o:title=""/>
          </v:shape>
          <o:OLEObject Type="Embed" ProgID="Equation.DSMT4" ShapeID="_x0000_i1064" DrawAspect="Content" ObjectID="_1737540247" r:id="rId87"/>
        </w:object>
      </w:r>
      <w:r w:rsidRPr="005242CF">
        <w:rPr>
          <w:sz w:val="24"/>
          <w:szCs w:val="24"/>
        </w:rPr>
        <w:t xml:space="preserve"> and the fundamental lemma of variation calculus </w:t>
      </w:r>
      <w:proofErr w:type="gramStart"/>
      <w:r w:rsidRPr="005242CF">
        <w:rPr>
          <w:sz w:val="24"/>
          <w:szCs w:val="24"/>
        </w:rPr>
        <w:t>give</w:t>
      </w:r>
      <w:proofErr w:type="gramEnd"/>
      <w:r w:rsidRPr="005242CF">
        <w:rPr>
          <w:sz w:val="24"/>
          <w:szCs w:val="24"/>
        </w:rPr>
        <w:t xml:space="preserve"> </w:t>
      </w:r>
    </w:p>
    <w:p w14:paraId="32608A29" w14:textId="77777777" w:rsidR="003D791B" w:rsidRPr="005242CF" w:rsidRDefault="003D791B" w:rsidP="00063400">
      <w:pPr>
        <w:spacing w:line="360" w:lineRule="auto"/>
        <w:ind w:left="426" w:hanging="426"/>
        <w:jc w:val="both"/>
        <w:rPr>
          <w:color w:val="000000"/>
          <w:sz w:val="24"/>
          <w:szCs w:val="24"/>
          <w:lang w:val="en-US"/>
        </w:rPr>
      </w:pPr>
    </w:p>
    <w:p w14:paraId="3CA107A2" w14:textId="21EB11FA" w:rsidR="003D791B" w:rsidRPr="005242CF" w:rsidRDefault="000D6F4C" w:rsidP="00063400">
      <w:pPr>
        <w:spacing w:line="360" w:lineRule="auto"/>
        <w:rPr>
          <w:sz w:val="24"/>
          <w:szCs w:val="24"/>
        </w:rPr>
      </w:pPr>
      <w:r w:rsidRPr="000D6F4C">
        <w:rPr>
          <w:position w:val="-10"/>
        </w:rPr>
        <w:object w:dxaOrig="3580" w:dyaOrig="320" w14:anchorId="79BADA54">
          <v:shape id="_x0000_i1065" type="#_x0000_t75" style="width:179pt;height:16pt" o:ole="">
            <v:imagedata r:id="rId88" o:title=""/>
          </v:shape>
          <o:OLEObject Type="Embed" ProgID="Equation.DSMT4" ShapeID="_x0000_i1065" DrawAspect="Content" ObjectID="_1737540248" r:id="rId89"/>
        </w:object>
      </w:r>
      <w:r w:rsidR="003D791B" w:rsidRPr="005242CF">
        <w:rPr>
          <w:sz w:val="24"/>
          <w:szCs w:val="24"/>
        </w:rPr>
        <w:t xml:space="preserve">  </w:t>
      </w:r>
      <w:r w:rsidRPr="000D6F4C">
        <w:rPr>
          <w:position w:val="-6"/>
        </w:rPr>
        <w:object w:dxaOrig="340" w:dyaOrig="240" w14:anchorId="361340DA">
          <v:shape id="_x0000_i1066" type="#_x0000_t75" style="width:17pt;height:12pt" o:ole="">
            <v:imagedata r:id="rId90" o:title=""/>
          </v:shape>
          <o:OLEObject Type="Embed" ProgID="Equation.DSMT4" ShapeID="_x0000_i1066" DrawAspect="Content" ObjectID="_1737540249" r:id="rId91"/>
        </w:object>
      </w:r>
      <w:r w:rsidR="003D791B" w:rsidRPr="005242CF">
        <w:rPr>
          <w:sz w:val="24"/>
          <w:szCs w:val="24"/>
          <w:lang w:val="en-US"/>
        </w:rPr>
        <w:t xml:space="preserve">  </w:t>
      </w:r>
      <w:r w:rsidRPr="000D6F4C">
        <w:rPr>
          <w:position w:val="-12"/>
        </w:rPr>
        <w:object w:dxaOrig="3680" w:dyaOrig="360" w14:anchorId="2B8F0FEE">
          <v:shape id="_x0000_i1067" type="#_x0000_t75" style="width:184pt;height:18.15pt" o:ole="">
            <v:imagedata r:id="rId92" o:title=""/>
          </v:shape>
          <o:OLEObject Type="Embed" ProgID="Equation.DSMT4" ShapeID="_x0000_i1067" DrawAspect="Content" ObjectID="_1737540250" r:id="rId93"/>
        </w:object>
      </w:r>
      <w:r w:rsidR="003D791B" w:rsidRPr="005242CF">
        <w:rPr>
          <w:sz w:val="24"/>
          <w:szCs w:val="24"/>
        </w:rPr>
        <w:t xml:space="preserve">.    </w:t>
      </w:r>
      <w:r w:rsidR="003D791B" w:rsidRPr="005242CF">
        <w:rPr>
          <w:color w:val="C00000"/>
          <w:sz w:val="24"/>
          <w:szCs w:val="24"/>
        </w:rPr>
        <w:sym w:font="Wingdings" w:char="F0E7"/>
      </w:r>
      <w:r w:rsidR="003D791B" w:rsidRPr="005242CF">
        <w:rPr>
          <w:b/>
          <w:noProof/>
          <w:color w:val="FF0000"/>
          <w:position w:val="-112"/>
          <w:sz w:val="24"/>
          <w:szCs w:val="24"/>
          <w:lang w:val="en-US"/>
        </w:rPr>
        <w:t xml:space="preserve">  </w:t>
      </w:r>
      <w:r w:rsidR="003D791B" w:rsidRPr="005242CF">
        <w:rPr>
          <w:b/>
          <w:noProof/>
          <w:color w:val="FF0000"/>
          <w:position w:val="-112"/>
          <w:szCs w:val="24"/>
          <w:lang w:val="en-US"/>
        </w:rPr>
        <w:t xml:space="preserve"> </w:t>
      </w:r>
    </w:p>
    <w:bookmarkEnd w:id="2"/>
    <w:p w14:paraId="08AEA94C" w14:textId="77777777" w:rsidR="00810340" w:rsidRPr="0095078B" w:rsidRDefault="00810340" w:rsidP="003D791B">
      <w:pPr>
        <w:ind w:left="425" w:hanging="425"/>
        <w:jc w:val="both"/>
      </w:pPr>
    </w:p>
    <w:sectPr w:rsidR="00810340" w:rsidRPr="0095078B" w:rsidSect="00D13611">
      <w:pgSz w:w="11906" w:h="16838"/>
      <w:pgMar w:top="567" w:right="1134" w:bottom="567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921F5" w14:textId="77777777" w:rsidR="00D405B0" w:rsidRDefault="00D405B0" w:rsidP="0058148F">
      <w:r>
        <w:separator/>
      </w:r>
    </w:p>
  </w:endnote>
  <w:endnote w:type="continuationSeparator" w:id="0">
    <w:p w14:paraId="37772196" w14:textId="77777777" w:rsidR="00D405B0" w:rsidRDefault="00D405B0" w:rsidP="0058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4AFF" w14:textId="77777777" w:rsidR="00D405B0" w:rsidRDefault="00D405B0" w:rsidP="0058148F">
      <w:r>
        <w:separator/>
      </w:r>
    </w:p>
  </w:footnote>
  <w:footnote w:type="continuationSeparator" w:id="0">
    <w:p w14:paraId="5CB30938" w14:textId="77777777" w:rsidR="00D405B0" w:rsidRDefault="00D405B0" w:rsidP="00581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4D3"/>
    <w:multiLevelType w:val="hybridMultilevel"/>
    <w:tmpl w:val="A0A096A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35FB"/>
    <w:multiLevelType w:val="hybridMultilevel"/>
    <w:tmpl w:val="A3125698"/>
    <w:lvl w:ilvl="0" w:tplc="0906683E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3034F"/>
    <w:multiLevelType w:val="hybridMultilevel"/>
    <w:tmpl w:val="124E87E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294434"/>
    <w:multiLevelType w:val="hybridMultilevel"/>
    <w:tmpl w:val="835E54E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537224"/>
    <w:multiLevelType w:val="hybridMultilevel"/>
    <w:tmpl w:val="C62293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F35FF"/>
    <w:multiLevelType w:val="multilevel"/>
    <w:tmpl w:val="A3125698"/>
    <w:lvl w:ilvl="0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B6E1A"/>
    <w:multiLevelType w:val="hybridMultilevel"/>
    <w:tmpl w:val="3E62C564"/>
    <w:lvl w:ilvl="0" w:tplc="8C6A5E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FF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E2AF6"/>
    <w:multiLevelType w:val="hybridMultilevel"/>
    <w:tmpl w:val="3F4CD3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52237"/>
    <w:multiLevelType w:val="hybridMultilevel"/>
    <w:tmpl w:val="B82C13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67B3F"/>
    <w:multiLevelType w:val="hybridMultilevel"/>
    <w:tmpl w:val="0BE22AE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0D42E8"/>
    <w:multiLevelType w:val="hybridMultilevel"/>
    <w:tmpl w:val="A886B122"/>
    <w:lvl w:ilvl="0" w:tplc="9BC67584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AB45DF"/>
    <w:multiLevelType w:val="hybridMultilevel"/>
    <w:tmpl w:val="3B3A996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5083188">
    <w:abstractNumId w:val="1"/>
  </w:num>
  <w:num w:numId="2" w16cid:durableId="1423184180">
    <w:abstractNumId w:val="3"/>
  </w:num>
  <w:num w:numId="3" w16cid:durableId="1692678744">
    <w:abstractNumId w:val="5"/>
  </w:num>
  <w:num w:numId="4" w16cid:durableId="1021202894">
    <w:abstractNumId w:val="2"/>
  </w:num>
  <w:num w:numId="5" w16cid:durableId="1002004318">
    <w:abstractNumId w:val="11"/>
  </w:num>
  <w:num w:numId="6" w16cid:durableId="1206411878">
    <w:abstractNumId w:val="9"/>
  </w:num>
  <w:num w:numId="7" w16cid:durableId="494078877">
    <w:abstractNumId w:val="10"/>
  </w:num>
  <w:num w:numId="8" w16cid:durableId="206989128">
    <w:abstractNumId w:val="4"/>
  </w:num>
  <w:num w:numId="9" w16cid:durableId="620497552">
    <w:abstractNumId w:val="8"/>
  </w:num>
  <w:num w:numId="10" w16cid:durableId="403260498">
    <w:abstractNumId w:val="0"/>
  </w:num>
  <w:num w:numId="11" w16cid:durableId="46610319">
    <w:abstractNumId w:val="7"/>
  </w:num>
  <w:num w:numId="12" w16cid:durableId="1118141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31"/>
    <w:rsid w:val="0000179B"/>
    <w:rsid w:val="000044AF"/>
    <w:rsid w:val="000106EA"/>
    <w:rsid w:val="000141E9"/>
    <w:rsid w:val="00015088"/>
    <w:rsid w:val="000234D3"/>
    <w:rsid w:val="00031EC1"/>
    <w:rsid w:val="00036BE0"/>
    <w:rsid w:val="00055D49"/>
    <w:rsid w:val="000576B0"/>
    <w:rsid w:val="00063400"/>
    <w:rsid w:val="00065C16"/>
    <w:rsid w:val="00066968"/>
    <w:rsid w:val="00072AC3"/>
    <w:rsid w:val="00077A29"/>
    <w:rsid w:val="000816FE"/>
    <w:rsid w:val="000848C0"/>
    <w:rsid w:val="00093891"/>
    <w:rsid w:val="00096BFD"/>
    <w:rsid w:val="000B0140"/>
    <w:rsid w:val="000B0230"/>
    <w:rsid w:val="000B248D"/>
    <w:rsid w:val="000B29CB"/>
    <w:rsid w:val="000B4A45"/>
    <w:rsid w:val="000B7409"/>
    <w:rsid w:val="000C47A5"/>
    <w:rsid w:val="000C5A71"/>
    <w:rsid w:val="000C7D05"/>
    <w:rsid w:val="000D1EFE"/>
    <w:rsid w:val="000D2973"/>
    <w:rsid w:val="000D64D2"/>
    <w:rsid w:val="000D6F4C"/>
    <w:rsid w:val="000E1ACF"/>
    <w:rsid w:val="000E598E"/>
    <w:rsid w:val="000F4971"/>
    <w:rsid w:val="000F79E0"/>
    <w:rsid w:val="00100C97"/>
    <w:rsid w:val="00100D13"/>
    <w:rsid w:val="00104B93"/>
    <w:rsid w:val="0011112B"/>
    <w:rsid w:val="00111526"/>
    <w:rsid w:val="00116BC6"/>
    <w:rsid w:val="00116F88"/>
    <w:rsid w:val="00125046"/>
    <w:rsid w:val="00131918"/>
    <w:rsid w:val="001320D7"/>
    <w:rsid w:val="00137EB5"/>
    <w:rsid w:val="001441DD"/>
    <w:rsid w:val="00153CD1"/>
    <w:rsid w:val="001544CA"/>
    <w:rsid w:val="00154CEE"/>
    <w:rsid w:val="00154CF3"/>
    <w:rsid w:val="00157414"/>
    <w:rsid w:val="00160333"/>
    <w:rsid w:val="001617C7"/>
    <w:rsid w:val="00164700"/>
    <w:rsid w:val="00165A41"/>
    <w:rsid w:val="00170B28"/>
    <w:rsid w:val="00170DCA"/>
    <w:rsid w:val="00176402"/>
    <w:rsid w:val="00180CC9"/>
    <w:rsid w:val="00182759"/>
    <w:rsid w:val="00187648"/>
    <w:rsid w:val="00190CBA"/>
    <w:rsid w:val="00190EED"/>
    <w:rsid w:val="00191F0A"/>
    <w:rsid w:val="0019335E"/>
    <w:rsid w:val="001B210B"/>
    <w:rsid w:val="001B3D25"/>
    <w:rsid w:val="001C5E9E"/>
    <w:rsid w:val="001D3FBB"/>
    <w:rsid w:val="001E41AC"/>
    <w:rsid w:val="001E456D"/>
    <w:rsid w:val="001E76E2"/>
    <w:rsid w:val="001F17BC"/>
    <w:rsid w:val="001F1ED5"/>
    <w:rsid w:val="001F6828"/>
    <w:rsid w:val="002019B5"/>
    <w:rsid w:val="002041F2"/>
    <w:rsid w:val="00205779"/>
    <w:rsid w:val="00206760"/>
    <w:rsid w:val="002103F9"/>
    <w:rsid w:val="00210A88"/>
    <w:rsid w:val="00213716"/>
    <w:rsid w:val="00216D1C"/>
    <w:rsid w:val="00235646"/>
    <w:rsid w:val="00235AF0"/>
    <w:rsid w:val="00237B7D"/>
    <w:rsid w:val="002413C0"/>
    <w:rsid w:val="0024320C"/>
    <w:rsid w:val="0024337B"/>
    <w:rsid w:val="0025596B"/>
    <w:rsid w:val="00262DCB"/>
    <w:rsid w:val="00265568"/>
    <w:rsid w:val="002679BD"/>
    <w:rsid w:val="00270474"/>
    <w:rsid w:val="00271103"/>
    <w:rsid w:val="00274E9F"/>
    <w:rsid w:val="002750AA"/>
    <w:rsid w:val="002760E6"/>
    <w:rsid w:val="00286B75"/>
    <w:rsid w:val="002871CD"/>
    <w:rsid w:val="002902CC"/>
    <w:rsid w:val="00291C1F"/>
    <w:rsid w:val="002922D7"/>
    <w:rsid w:val="00292607"/>
    <w:rsid w:val="0029265E"/>
    <w:rsid w:val="00292D5C"/>
    <w:rsid w:val="002A14D3"/>
    <w:rsid w:val="002A20BE"/>
    <w:rsid w:val="002A3AC0"/>
    <w:rsid w:val="002A4512"/>
    <w:rsid w:val="002A6856"/>
    <w:rsid w:val="002A7671"/>
    <w:rsid w:val="002A7C0B"/>
    <w:rsid w:val="002B019E"/>
    <w:rsid w:val="002B3861"/>
    <w:rsid w:val="002B5C91"/>
    <w:rsid w:val="002C37E8"/>
    <w:rsid w:val="002D0487"/>
    <w:rsid w:val="002D1746"/>
    <w:rsid w:val="002D2738"/>
    <w:rsid w:val="002F1B01"/>
    <w:rsid w:val="002F37F3"/>
    <w:rsid w:val="002F3EDE"/>
    <w:rsid w:val="002F7F1C"/>
    <w:rsid w:val="00303C1A"/>
    <w:rsid w:val="00303F5E"/>
    <w:rsid w:val="003050AD"/>
    <w:rsid w:val="00310511"/>
    <w:rsid w:val="00312437"/>
    <w:rsid w:val="00312F25"/>
    <w:rsid w:val="00317F05"/>
    <w:rsid w:val="00323C68"/>
    <w:rsid w:val="00324654"/>
    <w:rsid w:val="00325563"/>
    <w:rsid w:val="00330E4E"/>
    <w:rsid w:val="00331CF4"/>
    <w:rsid w:val="003372CA"/>
    <w:rsid w:val="00342257"/>
    <w:rsid w:val="003438C3"/>
    <w:rsid w:val="00347668"/>
    <w:rsid w:val="00350893"/>
    <w:rsid w:val="00356D3C"/>
    <w:rsid w:val="003607F0"/>
    <w:rsid w:val="003633D1"/>
    <w:rsid w:val="00367A2E"/>
    <w:rsid w:val="00383910"/>
    <w:rsid w:val="00384AC0"/>
    <w:rsid w:val="00387595"/>
    <w:rsid w:val="003952D4"/>
    <w:rsid w:val="00397019"/>
    <w:rsid w:val="003A0DFE"/>
    <w:rsid w:val="003A4688"/>
    <w:rsid w:val="003A4FE8"/>
    <w:rsid w:val="003A7BFC"/>
    <w:rsid w:val="003B1905"/>
    <w:rsid w:val="003B33E5"/>
    <w:rsid w:val="003B5ECC"/>
    <w:rsid w:val="003C5D6A"/>
    <w:rsid w:val="003C6A6B"/>
    <w:rsid w:val="003C6ED5"/>
    <w:rsid w:val="003D0235"/>
    <w:rsid w:val="003D2689"/>
    <w:rsid w:val="003D31A7"/>
    <w:rsid w:val="003D7839"/>
    <w:rsid w:val="003D791B"/>
    <w:rsid w:val="003E01BD"/>
    <w:rsid w:val="003E633E"/>
    <w:rsid w:val="003F07E4"/>
    <w:rsid w:val="003F1211"/>
    <w:rsid w:val="003F3CB6"/>
    <w:rsid w:val="003F7A64"/>
    <w:rsid w:val="00400026"/>
    <w:rsid w:val="00400678"/>
    <w:rsid w:val="0042007C"/>
    <w:rsid w:val="00423C0D"/>
    <w:rsid w:val="00425423"/>
    <w:rsid w:val="0042682D"/>
    <w:rsid w:val="00426A4F"/>
    <w:rsid w:val="00433377"/>
    <w:rsid w:val="00436116"/>
    <w:rsid w:val="00436AF0"/>
    <w:rsid w:val="004446CA"/>
    <w:rsid w:val="00454F9B"/>
    <w:rsid w:val="004572D6"/>
    <w:rsid w:val="00457FC5"/>
    <w:rsid w:val="0046449E"/>
    <w:rsid w:val="0046453B"/>
    <w:rsid w:val="00466378"/>
    <w:rsid w:val="0046721D"/>
    <w:rsid w:val="00467E24"/>
    <w:rsid w:val="00472D7B"/>
    <w:rsid w:val="00491839"/>
    <w:rsid w:val="004A0A98"/>
    <w:rsid w:val="004A2639"/>
    <w:rsid w:val="004A3B24"/>
    <w:rsid w:val="004B147A"/>
    <w:rsid w:val="004B5514"/>
    <w:rsid w:val="004B638A"/>
    <w:rsid w:val="004C1BE8"/>
    <w:rsid w:val="004C2B0A"/>
    <w:rsid w:val="004D3F15"/>
    <w:rsid w:val="004D7110"/>
    <w:rsid w:val="004E14D5"/>
    <w:rsid w:val="004E1E5B"/>
    <w:rsid w:val="004E5B14"/>
    <w:rsid w:val="004F56D7"/>
    <w:rsid w:val="00502D16"/>
    <w:rsid w:val="00504E83"/>
    <w:rsid w:val="0051465B"/>
    <w:rsid w:val="00515DC1"/>
    <w:rsid w:val="005252B9"/>
    <w:rsid w:val="005336A4"/>
    <w:rsid w:val="00536E4C"/>
    <w:rsid w:val="0054190F"/>
    <w:rsid w:val="00542644"/>
    <w:rsid w:val="00543710"/>
    <w:rsid w:val="00544D90"/>
    <w:rsid w:val="005462FF"/>
    <w:rsid w:val="00546FBD"/>
    <w:rsid w:val="00555E50"/>
    <w:rsid w:val="00567294"/>
    <w:rsid w:val="00571850"/>
    <w:rsid w:val="00572159"/>
    <w:rsid w:val="00573764"/>
    <w:rsid w:val="0057728D"/>
    <w:rsid w:val="0058148F"/>
    <w:rsid w:val="00592D36"/>
    <w:rsid w:val="00592ECB"/>
    <w:rsid w:val="00593509"/>
    <w:rsid w:val="005A4D7C"/>
    <w:rsid w:val="005A67F0"/>
    <w:rsid w:val="005B3113"/>
    <w:rsid w:val="005C2CA0"/>
    <w:rsid w:val="005C60DE"/>
    <w:rsid w:val="005C74A9"/>
    <w:rsid w:val="005D7249"/>
    <w:rsid w:val="005D7A50"/>
    <w:rsid w:val="005E41B3"/>
    <w:rsid w:val="005E78B3"/>
    <w:rsid w:val="005F1B4F"/>
    <w:rsid w:val="005F4CA3"/>
    <w:rsid w:val="005F4E00"/>
    <w:rsid w:val="00601EC1"/>
    <w:rsid w:val="0060429C"/>
    <w:rsid w:val="00621F6E"/>
    <w:rsid w:val="00632F87"/>
    <w:rsid w:val="00641371"/>
    <w:rsid w:val="0064216A"/>
    <w:rsid w:val="00643E0F"/>
    <w:rsid w:val="00647BCC"/>
    <w:rsid w:val="0065056D"/>
    <w:rsid w:val="0065084B"/>
    <w:rsid w:val="00650D11"/>
    <w:rsid w:val="00654340"/>
    <w:rsid w:val="00654A29"/>
    <w:rsid w:val="00660D5C"/>
    <w:rsid w:val="006619F4"/>
    <w:rsid w:val="00663F67"/>
    <w:rsid w:val="00665D3C"/>
    <w:rsid w:val="00667014"/>
    <w:rsid w:val="00670C8E"/>
    <w:rsid w:val="00671713"/>
    <w:rsid w:val="00672C94"/>
    <w:rsid w:val="00673284"/>
    <w:rsid w:val="00677A5D"/>
    <w:rsid w:val="006826B7"/>
    <w:rsid w:val="00682A9F"/>
    <w:rsid w:val="00690CB5"/>
    <w:rsid w:val="00691120"/>
    <w:rsid w:val="00691B71"/>
    <w:rsid w:val="00691BBF"/>
    <w:rsid w:val="006958BB"/>
    <w:rsid w:val="00695A20"/>
    <w:rsid w:val="006A0C9C"/>
    <w:rsid w:val="006A2674"/>
    <w:rsid w:val="006A333C"/>
    <w:rsid w:val="006A372B"/>
    <w:rsid w:val="006B02E2"/>
    <w:rsid w:val="006B16BE"/>
    <w:rsid w:val="006B2800"/>
    <w:rsid w:val="006B540A"/>
    <w:rsid w:val="006B6314"/>
    <w:rsid w:val="006B6A4D"/>
    <w:rsid w:val="006B6D72"/>
    <w:rsid w:val="006B7C00"/>
    <w:rsid w:val="006C4B37"/>
    <w:rsid w:val="006D130C"/>
    <w:rsid w:val="006D1B81"/>
    <w:rsid w:val="006D5895"/>
    <w:rsid w:val="006D6DC8"/>
    <w:rsid w:val="006E75C5"/>
    <w:rsid w:val="006F04C3"/>
    <w:rsid w:val="006F1F3E"/>
    <w:rsid w:val="006F7572"/>
    <w:rsid w:val="00701903"/>
    <w:rsid w:val="007023C1"/>
    <w:rsid w:val="00702509"/>
    <w:rsid w:val="00715104"/>
    <w:rsid w:val="007237E7"/>
    <w:rsid w:val="00724A40"/>
    <w:rsid w:val="00724DA3"/>
    <w:rsid w:val="00726D10"/>
    <w:rsid w:val="007275D4"/>
    <w:rsid w:val="00731ACC"/>
    <w:rsid w:val="00731E31"/>
    <w:rsid w:val="00732822"/>
    <w:rsid w:val="00733814"/>
    <w:rsid w:val="007344A8"/>
    <w:rsid w:val="0073559D"/>
    <w:rsid w:val="007367C0"/>
    <w:rsid w:val="00736DD0"/>
    <w:rsid w:val="00741927"/>
    <w:rsid w:val="00747F62"/>
    <w:rsid w:val="00750C92"/>
    <w:rsid w:val="00754DBB"/>
    <w:rsid w:val="007620DE"/>
    <w:rsid w:val="00762CFA"/>
    <w:rsid w:val="007673EA"/>
    <w:rsid w:val="00767814"/>
    <w:rsid w:val="00767836"/>
    <w:rsid w:val="0077057E"/>
    <w:rsid w:val="00774422"/>
    <w:rsid w:val="00774CDB"/>
    <w:rsid w:val="00775656"/>
    <w:rsid w:val="00775AC1"/>
    <w:rsid w:val="00777DC3"/>
    <w:rsid w:val="00781FAB"/>
    <w:rsid w:val="00793812"/>
    <w:rsid w:val="0079453D"/>
    <w:rsid w:val="00794DA0"/>
    <w:rsid w:val="007A0173"/>
    <w:rsid w:val="007A2D33"/>
    <w:rsid w:val="007A3F56"/>
    <w:rsid w:val="007A7775"/>
    <w:rsid w:val="007B5FA8"/>
    <w:rsid w:val="007B62AE"/>
    <w:rsid w:val="007B6F65"/>
    <w:rsid w:val="007C5E54"/>
    <w:rsid w:val="007D0405"/>
    <w:rsid w:val="007D23B4"/>
    <w:rsid w:val="007D30E9"/>
    <w:rsid w:val="007D56A1"/>
    <w:rsid w:val="007D7AF9"/>
    <w:rsid w:val="007E0108"/>
    <w:rsid w:val="007E1BAF"/>
    <w:rsid w:val="007E28C3"/>
    <w:rsid w:val="007F494A"/>
    <w:rsid w:val="007F5606"/>
    <w:rsid w:val="00810340"/>
    <w:rsid w:val="00810CD8"/>
    <w:rsid w:val="00812431"/>
    <w:rsid w:val="0081307D"/>
    <w:rsid w:val="00816313"/>
    <w:rsid w:val="008277BC"/>
    <w:rsid w:val="00832B52"/>
    <w:rsid w:val="00833552"/>
    <w:rsid w:val="008335FB"/>
    <w:rsid w:val="008360D6"/>
    <w:rsid w:val="00844860"/>
    <w:rsid w:val="00844E64"/>
    <w:rsid w:val="00847CE8"/>
    <w:rsid w:val="00856D5A"/>
    <w:rsid w:val="00863F3A"/>
    <w:rsid w:val="0086685C"/>
    <w:rsid w:val="008707B7"/>
    <w:rsid w:val="00874C2A"/>
    <w:rsid w:val="008763DC"/>
    <w:rsid w:val="00890660"/>
    <w:rsid w:val="00897D89"/>
    <w:rsid w:val="008A1904"/>
    <w:rsid w:val="008A2E25"/>
    <w:rsid w:val="008A3794"/>
    <w:rsid w:val="008B122D"/>
    <w:rsid w:val="008B2853"/>
    <w:rsid w:val="008B5047"/>
    <w:rsid w:val="008C4252"/>
    <w:rsid w:val="008C73A1"/>
    <w:rsid w:val="008C7D97"/>
    <w:rsid w:val="008E301F"/>
    <w:rsid w:val="008E50B3"/>
    <w:rsid w:val="008E7B37"/>
    <w:rsid w:val="008F17F3"/>
    <w:rsid w:val="008F49E4"/>
    <w:rsid w:val="008F5FDD"/>
    <w:rsid w:val="008F7E85"/>
    <w:rsid w:val="0090163C"/>
    <w:rsid w:val="00904B1F"/>
    <w:rsid w:val="00906954"/>
    <w:rsid w:val="009103C8"/>
    <w:rsid w:val="009107AB"/>
    <w:rsid w:val="00927A10"/>
    <w:rsid w:val="00927B00"/>
    <w:rsid w:val="009358BE"/>
    <w:rsid w:val="00940440"/>
    <w:rsid w:val="009405E1"/>
    <w:rsid w:val="00943E53"/>
    <w:rsid w:val="009472EF"/>
    <w:rsid w:val="0095078B"/>
    <w:rsid w:val="009632D7"/>
    <w:rsid w:val="00966C65"/>
    <w:rsid w:val="0096751C"/>
    <w:rsid w:val="00967D79"/>
    <w:rsid w:val="00975AC5"/>
    <w:rsid w:val="00975B7A"/>
    <w:rsid w:val="00977717"/>
    <w:rsid w:val="009849E9"/>
    <w:rsid w:val="00993B02"/>
    <w:rsid w:val="00994326"/>
    <w:rsid w:val="009A3336"/>
    <w:rsid w:val="009A709E"/>
    <w:rsid w:val="009E1D8B"/>
    <w:rsid w:val="009E3603"/>
    <w:rsid w:val="009E54D9"/>
    <w:rsid w:val="009E5ECA"/>
    <w:rsid w:val="009E7FDD"/>
    <w:rsid w:val="009F08AA"/>
    <w:rsid w:val="009F0C9B"/>
    <w:rsid w:val="009F1F24"/>
    <w:rsid w:val="009F2AAA"/>
    <w:rsid w:val="009F312C"/>
    <w:rsid w:val="009F6419"/>
    <w:rsid w:val="009F730F"/>
    <w:rsid w:val="00A008E3"/>
    <w:rsid w:val="00A00A62"/>
    <w:rsid w:val="00A00ED8"/>
    <w:rsid w:val="00A03BDA"/>
    <w:rsid w:val="00A04336"/>
    <w:rsid w:val="00A0732F"/>
    <w:rsid w:val="00A103E4"/>
    <w:rsid w:val="00A105E5"/>
    <w:rsid w:val="00A10E83"/>
    <w:rsid w:val="00A129FB"/>
    <w:rsid w:val="00A138A3"/>
    <w:rsid w:val="00A14068"/>
    <w:rsid w:val="00A17777"/>
    <w:rsid w:val="00A23287"/>
    <w:rsid w:val="00A260DF"/>
    <w:rsid w:val="00A2637E"/>
    <w:rsid w:val="00A303AD"/>
    <w:rsid w:val="00A318CC"/>
    <w:rsid w:val="00A31C32"/>
    <w:rsid w:val="00A32EB3"/>
    <w:rsid w:val="00A42A7D"/>
    <w:rsid w:val="00A47182"/>
    <w:rsid w:val="00A52CA9"/>
    <w:rsid w:val="00A52DFA"/>
    <w:rsid w:val="00A55DF7"/>
    <w:rsid w:val="00A7748D"/>
    <w:rsid w:val="00A80E4B"/>
    <w:rsid w:val="00A85AB7"/>
    <w:rsid w:val="00A94C6F"/>
    <w:rsid w:val="00AA322D"/>
    <w:rsid w:val="00AB14B7"/>
    <w:rsid w:val="00AB74E5"/>
    <w:rsid w:val="00AD1FD0"/>
    <w:rsid w:val="00AD2685"/>
    <w:rsid w:val="00AD55C3"/>
    <w:rsid w:val="00AD6EA8"/>
    <w:rsid w:val="00AE06F7"/>
    <w:rsid w:val="00AE1C44"/>
    <w:rsid w:val="00AE1EDB"/>
    <w:rsid w:val="00AE7AC1"/>
    <w:rsid w:val="00AE7EA1"/>
    <w:rsid w:val="00B01079"/>
    <w:rsid w:val="00B03B57"/>
    <w:rsid w:val="00B070EC"/>
    <w:rsid w:val="00B0751A"/>
    <w:rsid w:val="00B11F02"/>
    <w:rsid w:val="00B12145"/>
    <w:rsid w:val="00B12990"/>
    <w:rsid w:val="00B13645"/>
    <w:rsid w:val="00B13C32"/>
    <w:rsid w:val="00B140AD"/>
    <w:rsid w:val="00B155C6"/>
    <w:rsid w:val="00B22575"/>
    <w:rsid w:val="00B22D71"/>
    <w:rsid w:val="00B242BE"/>
    <w:rsid w:val="00B25B90"/>
    <w:rsid w:val="00B26A8B"/>
    <w:rsid w:val="00B31DFA"/>
    <w:rsid w:val="00B3724E"/>
    <w:rsid w:val="00B404D1"/>
    <w:rsid w:val="00B420D2"/>
    <w:rsid w:val="00B428B4"/>
    <w:rsid w:val="00B45985"/>
    <w:rsid w:val="00B50845"/>
    <w:rsid w:val="00B51C9C"/>
    <w:rsid w:val="00B53946"/>
    <w:rsid w:val="00B601F7"/>
    <w:rsid w:val="00B70FC7"/>
    <w:rsid w:val="00B76E24"/>
    <w:rsid w:val="00B778A1"/>
    <w:rsid w:val="00B825F1"/>
    <w:rsid w:val="00B9010A"/>
    <w:rsid w:val="00B914BA"/>
    <w:rsid w:val="00B94F8F"/>
    <w:rsid w:val="00BA069E"/>
    <w:rsid w:val="00BA6731"/>
    <w:rsid w:val="00BB0C96"/>
    <w:rsid w:val="00BC1B1F"/>
    <w:rsid w:val="00BC3A50"/>
    <w:rsid w:val="00BC3C20"/>
    <w:rsid w:val="00BC3C2A"/>
    <w:rsid w:val="00BC4721"/>
    <w:rsid w:val="00BD3C84"/>
    <w:rsid w:val="00BD4FF5"/>
    <w:rsid w:val="00BD5DD9"/>
    <w:rsid w:val="00BE4C98"/>
    <w:rsid w:val="00BE500F"/>
    <w:rsid w:val="00BF10E4"/>
    <w:rsid w:val="00BF1C36"/>
    <w:rsid w:val="00BF4714"/>
    <w:rsid w:val="00C00DA9"/>
    <w:rsid w:val="00C034CB"/>
    <w:rsid w:val="00C21F7A"/>
    <w:rsid w:val="00C234A7"/>
    <w:rsid w:val="00C23E1D"/>
    <w:rsid w:val="00C3117C"/>
    <w:rsid w:val="00C32D28"/>
    <w:rsid w:val="00C32DA9"/>
    <w:rsid w:val="00C331EA"/>
    <w:rsid w:val="00C3335B"/>
    <w:rsid w:val="00C33426"/>
    <w:rsid w:val="00C341B5"/>
    <w:rsid w:val="00C3496D"/>
    <w:rsid w:val="00C34F95"/>
    <w:rsid w:val="00C357C8"/>
    <w:rsid w:val="00C363D9"/>
    <w:rsid w:val="00C36E65"/>
    <w:rsid w:val="00C47BF7"/>
    <w:rsid w:val="00C54226"/>
    <w:rsid w:val="00C65B75"/>
    <w:rsid w:val="00C7239E"/>
    <w:rsid w:val="00C73773"/>
    <w:rsid w:val="00C7572A"/>
    <w:rsid w:val="00C8119A"/>
    <w:rsid w:val="00C87A4E"/>
    <w:rsid w:val="00C95A38"/>
    <w:rsid w:val="00C95C5F"/>
    <w:rsid w:val="00CA61F4"/>
    <w:rsid w:val="00CC5FD9"/>
    <w:rsid w:val="00CC61D8"/>
    <w:rsid w:val="00CC6A66"/>
    <w:rsid w:val="00CD2806"/>
    <w:rsid w:val="00CD3016"/>
    <w:rsid w:val="00CE22D1"/>
    <w:rsid w:val="00CE6FEB"/>
    <w:rsid w:val="00CE702F"/>
    <w:rsid w:val="00CE7188"/>
    <w:rsid w:val="00CF0573"/>
    <w:rsid w:val="00CF0C57"/>
    <w:rsid w:val="00CF2992"/>
    <w:rsid w:val="00CF640E"/>
    <w:rsid w:val="00D1064F"/>
    <w:rsid w:val="00D114D0"/>
    <w:rsid w:val="00D130EC"/>
    <w:rsid w:val="00D13611"/>
    <w:rsid w:val="00D14600"/>
    <w:rsid w:val="00D2107D"/>
    <w:rsid w:val="00D25D0B"/>
    <w:rsid w:val="00D25FDF"/>
    <w:rsid w:val="00D34F53"/>
    <w:rsid w:val="00D34F56"/>
    <w:rsid w:val="00D3523B"/>
    <w:rsid w:val="00D36206"/>
    <w:rsid w:val="00D40425"/>
    <w:rsid w:val="00D405B0"/>
    <w:rsid w:val="00D42058"/>
    <w:rsid w:val="00D42CBF"/>
    <w:rsid w:val="00D42DD0"/>
    <w:rsid w:val="00D509F6"/>
    <w:rsid w:val="00D50B05"/>
    <w:rsid w:val="00D5155F"/>
    <w:rsid w:val="00D525D1"/>
    <w:rsid w:val="00D53422"/>
    <w:rsid w:val="00D605AE"/>
    <w:rsid w:val="00D60A25"/>
    <w:rsid w:val="00D64A56"/>
    <w:rsid w:val="00D746B0"/>
    <w:rsid w:val="00D748DB"/>
    <w:rsid w:val="00D751B5"/>
    <w:rsid w:val="00D76197"/>
    <w:rsid w:val="00D775B7"/>
    <w:rsid w:val="00D77854"/>
    <w:rsid w:val="00D80735"/>
    <w:rsid w:val="00D81567"/>
    <w:rsid w:val="00D82BFF"/>
    <w:rsid w:val="00D83B10"/>
    <w:rsid w:val="00D862DF"/>
    <w:rsid w:val="00D9787D"/>
    <w:rsid w:val="00D97F5C"/>
    <w:rsid w:val="00DA3D4B"/>
    <w:rsid w:val="00DA536B"/>
    <w:rsid w:val="00DA693F"/>
    <w:rsid w:val="00DA7436"/>
    <w:rsid w:val="00DB4931"/>
    <w:rsid w:val="00DB4F66"/>
    <w:rsid w:val="00DC3816"/>
    <w:rsid w:val="00DD40B5"/>
    <w:rsid w:val="00DD5CD0"/>
    <w:rsid w:val="00DE06AA"/>
    <w:rsid w:val="00DE12C0"/>
    <w:rsid w:val="00DF2870"/>
    <w:rsid w:val="00E03C93"/>
    <w:rsid w:val="00E068AD"/>
    <w:rsid w:val="00E12E87"/>
    <w:rsid w:val="00E13B68"/>
    <w:rsid w:val="00E1488F"/>
    <w:rsid w:val="00E14FDC"/>
    <w:rsid w:val="00E16BB7"/>
    <w:rsid w:val="00E20280"/>
    <w:rsid w:val="00E20E85"/>
    <w:rsid w:val="00E211E5"/>
    <w:rsid w:val="00E22F27"/>
    <w:rsid w:val="00E246D4"/>
    <w:rsid w:val="00E314F1"/>
    <w:rsid w:val="00E33802"/>
    <w:rsid w:val="00E3523B"/>
    <w:rsid w:val="00E35F0E"/>
    <w:rsid w:val="00E37A3E"/>
    <w:rsid w:val="00E44E3D"/>
    <w:rsid w:val="00E452B1"/>
    <w:rsid w:val="00E47C7B"/>
    <w:rsid w:val="00E50E14"/>
    <w:rsid w:val="00E54C08"/>
    <w:rsid w:val="00E55575"/>
    <w:rsid w:val="00E57A72"/>
    <w:rsid w:val="00E6652A"/>
    <w:rsid w:val="00E752A1"/>
    <w:rsid w:val="00E7568B"/>
    <w:rsid w:val="00E80746"/>
    <w:rsid w:val="00E85C8E"/>
    <w:rsid w:val="00E9126B"/>
    <w:rsid w:val="00E92D0F"/>
    <w:rsid w:val="00E94598"/>
    <w:rsid w:val="00E94C9D"/>
    <w:rsid w:val="00EA0A5C"/>
    <w:rsid w:val="00EA325A"/>
    <w:rsid w:val="00EB2C99"/>
    <w:rsid w:val="00EB3D4D"/>
    <w:rsid w:val="00EB4213"/>
    <w:rsid w:val="00EB598A"/>
    <w:rsid w:val="00EB730F"/>
    <w:rsid w:val="00ED46AC"/>
    <w:rsid w:val="00EE5D2C"/>
    <w:rsid w:val="00EF403C"/>
    <w:rsid w:val="00F124D0"/>
    <w:rsid w:val="00F13B23"/>
    <w:rsid w:val="00F22B60"/>
    <w:rsid w:val="00F43320"/>
    <w:rsid w:val="00F461A7"/>
    <w:rsid w:val="00F50EEF"/>
    <w:rsid w:val="00F523E9"/>
    <w:rsid w:val="00F57F7B"/>
    <w:rsid w:val="00F60F6F"/>
    <w:rsid w:val="00F612A5"/>
    <w:rsid w:val="00F62EA5"/>
    <w:rsid w:val="00F64D9E"/>
    <w:rsid w:val="00F70393"/>
    <w:rsid w:val="00F71A78"/>
    <w:rsid w:val="00F7245F"/>
    <w:rsid w:val="00F7393B"/>
    <w:rsid w:val="00F9091D"/>
    <w:rsid w:val="00F97D2B"/>
    <w:rsid w:val="00FA42B7"/>
    <w:rsid w:val="00FA7CC4"/>
    <w:rsid w:val="00FB6115"/>
    <w:rsid w:val="00FB7B36"/>
    <w:rsid w:val="00FC48D8"/>
    <w:rsid w:val="00FC752E"/>
    <w:rsid w:val="00FD3075"/>
    <w:rsid w:val="00FE2FE6"/>
    <w:rsid w:val="00FE72FF"/>
    <w:rsid w:val="00FE7321"/>
    <w:rsid w:val="00FF292E"/>
    <w:rsid w:val="00FF4E82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1"/>
    <o:shapelayout v:ext="edit">
      <o:idmap v:ext="edit" data="2"/>
    </o:shapelayout>
  </w:shapeDefaults>
  <w:decimalSymbol w:val=","/>
  <w:listSeparator w:val=","/>
  <w14:docId w14:val="38C85CB1"/>
  <w15:docId w15:val="{DF78115E-1C2E-4415-A48B-75C5199A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4E"/>
    <w:rPr>
      <w:lang w:val="en-GB"/>
    </w:rPr>
  </w:style>
  <w:style w:type="paragraph" w:styleId="Heading1">
    <w:name w:val="heading 1"/>
    <w:basedOn w:val="Normal"/>
    <w:next w:val="Normal"/>
    <w:qFormat/>
    <w:rsid w:val="00C87A4E"/>
    <w:pPr>
      <w:keepNext/>
      <w:spacing w:before="240" w:after="60"/>
      <w:outlineLvl w:val="0"/>
    </w:pPr>
    <w:rPr>
      <w:rFonts w:ascii="Arial" w:hAnsi="Arial"/>
      <w:b/>
      <w:kern w:val="28"/>
      <w:sz w:val="44"/>
    </w:rPr>
  </w:style>
  <w:style w:type="paragraph" w:styleId="Heading2">
    <w:name w:val="heading 2"/>
    <w:basedOn w:val="Normal"/>
    <w:next w:val="Normal"/>
    <w:qFormat/>
    <w:rsid w:val="00C87A4E"/>
    <w:pPr>
      <w:keepNext/>
      <w:spacing w:before="240" w:after="6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C87A4E"/>
    <w:pPr>
      <w:keepNext/>
      <w:spacing w:before="240" w:after="60"/>
      <w:outlineLvl w:val="2"/>
    </w:pPr>
    <w:rPr>
      <w:rFonts w:ascii="Arial" w:hAnsi="Arial"/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065C16"/>
    <w:pPr>
      <w:keepNext/>
      <w:spacing w:line="360" w:lineRule="exact"/>
      <w:ind w:right="-6"/>
      <w:jc w:val="both"/>
      <w:outlineLvl w:val="5"/>
    </w:pPr>
    <w:rPr>
      <w:b/>
      <w:sz w:val="24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87A4E"/>
    <w:pPr>
      <w:spacing w:line="360" w:lineRule="exact"/>
      <w:ind w:left="567" w:hanging="567"/>
      <w:jc w:val="both"/>
    </w:pPr>
    <w:rPr>
      <w:sz w:val="24"/>
    </w:rPr>
  </w:style>
  <w:style w:type="paragraph" w:styleId="BodyText">
    <w:name w:val="Body Text"/>
    <w:basedOn w:val="Normal"/>
    <w:rsid w:val="00C87A4E"/>
    <w:pPr>
      <w:spacing w:line="360" w:lineRule="exact"/>
      <w:ind w:right="-2835"/>
    </w:pPr>
    <w:rPr>
      <w:sz w:val="24"/>
    </w:rPr>
  </w:style>
  <w:style w:type="paragraph" w:styleId="BlockText">
    <w:name w:val="Block Text"/>
    <w:basedOn w:val="Normal"/>
    <w:rsid w:val="00C87A4E"/>
    <w:pPr>
      <w:spacing w:line="360" w:lineRule="auto"/>
      <w:ind w:left="426" w:right="-2977" w:hanging="426"/>
      <w:jc w:val="both"/>
    </w:pPr>
    <w:rPr>
      <w:rFonts w:ascii="Times" w:hAnsi="Times"/>
      <w:sz w:val="24"/>
    </w:rPr>
  </w:style>
  <w:style w:type="paragraph" w:styleId="BodyText2">
    <w:name w:val="Body Text 2"/>
    <w:basedOn w:val="Normal"/>
    <w:link w:val="BodyText2Char"/>
    <w:rsid w:val="00D40425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 w:eastAsia="fi-FI"/>
    </w:rPr>
  </w:style>
  <w:style w:type="paragraph" w:styleId="Footer">
    <w:name w:val="footer"/>
    <w:basedOn w:val="Normal"/>
    <w:link w:val="FooterChar"/>
    <w:rsid w:val="006B6A4D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character" w:styleId="Hyperlink">
    <w:name w:val="Hyperlink"/>
    <w:rsid w:val="00C32DA9"/>
    <w:rPr>
      <w:color w:val="0000FF"/>
      <w:u w:val="single"/>
    </w:rPr>
  </w:style>
  <w:style w:type="character" w:styleId="FollowedHyperlink">
    <w:name w:val="FollowedHyperlink"/>
    <w:rsid w:val="00FE7321"/>
    <w:rPr>
      <w:color w:val="800080"/>
      <w:u w:val="single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B9010A"/>
    <w:pPr>
      <w:spacing w:line="240" w:lineRule="atLeast"/>
      <w:ind w:left="425" w:hanging="425"/>
      <w:jc w:val="both"/>
    </w:pPr>
    <w:rPr>
      <w:rFonts w:ascii="New York" w:hAnsi="New York"/>
      <w:snapToGrid w:val="0"/>
      <w:sz w:val="24"/>
    </w:rPr>
  </w:style>
  <w:style w:type="character" w:customStyle="1" w:styleId="MathematicaFormatStandardForm">
    <w:name w:val="MathematicaFormatStandardForm"/>
    <w:uiPriority w:val="99"/>
    <w:rsid w:val="00B0751A"/>
    <w:rPr>
      <w:rFonts w:ascii="Courier" w:hAnsi="Courier" w:cs="Courier"/>
    </w:rPr>
  </w:style>
  <w:style w:type="character" w:customStyle="1" w:styleId="FooterChar">
    <w:name w:val="Footer Char"/>
    <w:link w:val="Footer"/>
    <w:rsid w:val="007A3F56"/>
    <w:rPr>
      <w:rFonts w:ascii="Times" w:hAnsi="Times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5336A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5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5C16"/>
    <w:rPr>
      <w:rFonts w:ascii="Tahoma" w:hAnsi="Tahoma" w:cs="Tahoma"/>
      <w:sz w:val="16"/>
      <w:szCs w:val="16"/>
      <w:lang w:val="en-GB" w:eastAsia="en-US"/>
    </w:rPr>
  </w:style>
  <w:style w:type="character" w:customStyle="1" w:styleId="Heading6Char">
    <w:name w:val="Heading 6 Char"/>
    <w:link w:val="Heading6"/>
    <w:rsid w:val="00065C16"/>
    <w:rPr>
      <w:b/>
      <w:sz w:val="24"/>
      <w:lang w:val="en-US"/>
    </w:rPr>
  </w:style>
  <w:style w:type="paragraph" w:customStyle="1" w:styleId="MTDisplayEquation">
    <w:name w:val="MTDisplayEquation"/>
    <w:basedOn w:val="Normal"/>
    <w:rsid w:val="00065C16"/>
    <w:pPr>
      <w:tabs>
        <w:tab w:val="center" w:pos="4560"/>
        <w:tab w:val="right" w:pos="9120"/>
      </w:tabs>
    </w:pPr>
    <w:rPr>
      <w:sz w:val="24"/>
      <w:lang w:val="en-US" w:eastAsia="fi-FI"/>
    </w:rPr>
  </w:style>
  <w:style w:type="paragraph" w:styleId="BodyText3">
    <w:name w:val="Body Text 3"/>
    <w:basedOn w:val="Normal"/>
    <w:link w:val="BodyText3Char"/>
    <w:rsid w:val="00065C16"/>
    <w:pPr>
      <w:tabs>
        <w:tab w:val="left" w:pos="567"/>
      </w:tabs>
      <w:spacing w:line="360" w:lineRule="exact"/>
      <w:ind w:right="-6"/>
      <w:jc w:val="both"/>
    </w:pPr>
    <w:rPr>
      <w:sz w:val="24"/>
      <w:lang w:val="en-US" w:eastAsia="fi-FI"/>
    </w:rPr>
  </w:style>
  <w:style w:type="character" w:customStyle="1" w:styleId="BodyText3Char">
    <w:name w:val="Body Text 3 Char"/>
    <w:link w:val="BodyText3"/>
    <w:rsid w:val="00065C16"/>
    <w:rPr>
      <w:sz w:val="24"/>
      <w:lang w:val="en-US"/>
    </w:rPr>
  </w:style>
  <w:style w:type="character" w:customStyle="1" w:styleId="BodyText2Char">
    <w:name w:val="Body Text 2 Char"/>
    <w:link w:val="BodyText2"/>
    <w:rsid w:val="00C32D28"/>
    <w:rPr>
      <w:sz w:val="28"/>
      <w:lang w:val="en-US"/>
    </w:rPr>
  </w:style>
  <w:style w:type="paragraph" w:styleId="Header">
    <w:name w:val="header"/>
    <w:basedOn w:val="Normal"/>
    <w:link w:val="HeaderChar"/>
    <w:unhideWhenUsed/>
    <w:rsid w:val="005814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8148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3.gi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gi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UNI\Templates\laskar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84FE2-65E9-41CA-9E14-6BBD67B8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laskari</Template>
  <TotalTime>83</TotalTime>
  <Pages>2</Pages>
  <Words>202</Words>
  <Characters>1091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examples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cp:lastModifiedBy>jouni freund</cp:lastModifiedBy>
  <cp:revision>9</cp:revision>
  <cp:lastPrinted>2023-02-10T11:16:00Z</cp:lastPrinted>
  <dcterms:created xsi:type="dcterms:W3CDTF">2021-02-09T08:00:00Z</dcterms:created>
  <dcterms:modified xsi:type="dcterms:W3CDTF">2023-02-10T11:16:00Z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